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585F" w14:textId="0422F57E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22ED0297" w14:textId="5376D0F3" w:rsidR="00C6554A" w:rsidRDefault="00C563EF" w:rsidP="00C6554A">
      <w:pPr>
        <w:pStyle w:val="Title"/>
      </w:pPr>
      <w:proofErr w:type="spellStart"/>
      <w:r>
        <w:t>QUBKitchen</w:t>
      </w:r>
      <w:proofErr w:type="spellEnd"/>
      <w:r>
        <w:t xml:space="preserve"> – Testing </w:t>
      </w:r>
    </w:p>
    <w:p w14:paraId="798918AB" w14:textId="63280D8B" w:rsidR="00C6554A" w:rsidRPr="00D5413C" w:rsidRDefault="00C563EF" w:rsidP="00C6554A">
      <w:pPr>
        <w:pStyle w:val="Subtitle"/>
      </w:pPr>
      <w:r>
        <w:t>part02</w:t>
      </w:r>
    </w:p>
    <w:p w14:paraId="2D8B0964" w14:textId="77777777" w:rsidR="00C563EF" w:rsidRDefault="00C563EF" w:rsidP="00C6554A">
      <w:pPr>
        <w:pStyle w:val="ContactInfo"/>
      </w:pPr>
      <w:r>
        <w:t>Hannah Dennis</w:t>
      </w:r>
      <w:r w:rsidR="00C6554A">
        <w:t xml:space="preserve"> | </w:t>
      </w:r>
      <w:r>
        <w:t>40406567</w:t>
      </w:r>
    </w:p>
    <w:p w14:paraId="3521EE07" w14:textId="77777777" w:rsidR="00C563EF" w:rsidRDefault="00C563EF" w:rsidP="00C6554A">
      <w:pPr>
        <w:pStyle w:val="ContactInfo"/>
      </w:pPr>
    </w:p>
    <w:p w14:paraId="5272B221" w14:textId="77777777" w:rsidR="00C563EF" w:rsidRDefault="00C563EF" w:rsidP="00C6554A">
      <w:pPr>
        <w:pStyle w:val="ContactInfo"/>
      </w:pPr>
    </w:p>
    <w:sdt>
      <w:sdtPr>
        <w:id w:val="-1235004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506836D0" w14:textId="1BE5D53C" w:rsidR="00C563EF" w:rsidRDefault="00C563EF">
          <w:pPr>
            <w:pStyle w:val="TOCHeading"/>
          </w:pPr>
          <w:r>
            <w:t>Contents</w:t>
          </w:r>
        </w:p>
        <w:p w14:paraId="4BFB8C74" w14:textId="75D120E0" w:rsidR="00431266" w:rsidRDefault="00C563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96895" w:history="1">
            <w:r w:rsidR="00431266" w:rsidRPr="006A313E">
              <w:rPr>
                <w:rStyle w:val="Hyperlink"/>
                <w:noProof/>
              </w:rPr>
              <w:t>Ingredient Tests</w:t>
            </w:r>
            <w:r w:rsidR="00431266">
              <w:rPr>
                <w:noProof/>
                <w:webHidden/>
              </w:rPr>
              <w:tab/>
            </w:r>
            <w:r w:rsidR="00431266">
              <w:rPr>
                <w:noProof/>
                <w:webHidden/>
              </w:rPr>
              <w:fldChar w:fldCharType="begin"/>
            </w:r>
            <w:r w:rsidR="00431266">
              <w:rPr>
                <w:noProof/>
                <w:webHidden/>
              </w:rPr>
              <w:instrText xml:space="preserve"> PAGEREF _Toc152596895 \h </w:instrText>
            </w:r>
            <w:r w:rsidR="00431266">
              <w:rPr>
                <w:noProof/>
                <w:webHidden/>
              </w:rPr>
            </w:r>
            <w:r w:rsidR="00431266">
              <w:rPr>
                <w:noProof/>
                <w:webHidden/>
              </w:rPr>
              <w:fldChar w:fldCharType="separate"/>
            </w:r>
            <w:r w:rsidR="00431266">
              <w:rPr>
                <w:noProof/>
                <w:webHidden/>
              </w:rPr>
              <w:t>1</w:t>
            </w:r>
            <w:r w:rsidR="00431266">
              <w:rPr>
                <w:noProof/>
                <w:webHidden/>
              </w:rPr>
              <w:fldChar w:fldCharType="end"/>
            </w:r>
          </w:hyperlink>
        </w:p>
        <w:p w14:paraId="0C481669" w14:textId="6F3A6F06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896" w:history="1">
            <w:r w:rsidRPr="006A313E">
              <w:rPr>
                <w:rStyle w:val="Hyperlink"/>
                <w:noProof/>
              </w:rPr>
              <w:t>test01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6C92" w14:textId="7C6D8047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897" w:history="1">
            <w:r w:rsidRPr="006A313E">
              <w:rPr>
                <w:rStyle w:val="Hyperlink"/>
                <w:noProof/>
              </w:rPr>
              <w:t>test02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003E" w14:textId="04138EEF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898" w:history="1">
            <w:r w:rsidRPr="006A313E">
              <w:rPr>
                <w:rStyle w:val="Hyperlink"/>
                <w:noProof/>
              </w:rPr>
              <w:t>test03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373F" w14:textId="0632BEF9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899" w:history="1">
            <w:r w:rsidRPr="006A313E">
              <w:rPr>
                <w:rStyle w:val="Hyperlink"/>
                <w:noProof/>
              </w:rPr>
              <w:t>test04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34F2" w14:textId="7112A062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900" w:history="1">
            <w:r w:rsidRPr="006A313E">
              <w:rPr>
                <w:rStyle w:val="Hyperlink"/>
                <w:noProof/>
              </w:rPr>
              <w:t>test05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DF36" w14:textId="672769B0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901" w:history="1">
            <w:r w:rsidRPr="006A313E">
              <w:rPr>
                <w:rStyle w:val="Hyperlink"/>
                <w:noProof/>
              </w:rPr>
              <w:t>test06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F668" w14:textId="617BB0D9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902" w:history="1">
            <w:r w:rsidRPr="006A313E">
              <w:rPr>
                <w:rStyle w:val="Hyperlink"/>
                <w:noProof/>
              </w:rPr>
              <w:t>test07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BAD1" w14:textId="4671A1B1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903" w:history="1">
            <w:r w:rsidRPr="006A313E">
              <w:rPr>
                <w:rStyle w:val="Hyperlink"/>
                <w:noProof/>
              </w:rPr>
              <w:t>te</w:t>
            </w:r>
            <w:r w:rsidRPr="006A313E">
              <w:rPr>
                <w:rStyle w:val="Hyperlink"/>
                <w:noProof/>
              </w:rPr>
              <w:t>s</w:t>
            </w:r>
            <w:r w:rsidRPr="006A313E">
              <w:rPr>
                <w:rStyle w:val="Hyperlink"/>
                <w:noProof/>
              </w:rPr>
              <w:t>t08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9EE5" w14:textId="6D0ABDCA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904" w:history="1">
            <w:r w:rsidRPr="006A313E">
              <w:rPr>
                <w:rStyle w:val="Hyperlink"/>
                <w:noProof/>
              </w:rPr>
              <w:t>test09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8F28" w14:textId="04A623F3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905" w:history="1">
            <w:r w:rsidRPr="006A313E">
              <w:rPr>
                <w:rStyle w:val="Hyperlink"/>
                <w:noProof/>
              </w:rPr>
              <w:t>test10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D4D0" w14:textId="000DA3AD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906" w:history="1">
            <w:r w:rsidRPr="006A313E">
              <w:rPr>
                <w:rStyle w:val="Hyperlink"/>
                <w:noProof/>
              </w:rPr>
              <w:t>test11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FCE3" w14:textId="0675DB8E" w:rsidR="00431266" w:rsidRDefault="004312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52596907" w:history="1">
            <w:r w:rsidRPr="006A313E">
              <w:rPr>
                <w:rStyle w:val="Hyperlink"/>
                <w:noProof/>
              </w:rPr>
              <w:t>test12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ACC4" w14:textId="30707BB0" w:rsidR="00C563EF" w:rsidRDefault="00C563EF">
          <w:r>
            <w:rPr>
              <w:b/>
              <w:bCs/>
              <w:noProof/>
            </w:rPr>
            <w:fldChar w:fldCharType="end"/>
          </w:r>
        </w:p>
      </w:sdtContent>
    </w:sdt>
    <w:p w14:paraId="1B8452B5" w14:textId="71B54706" w:rsidR="00C6554A" w:rsidRDefault="00C6554A" w:rsidP="00C6554A">
      <w:pPr>
        <w:pStyle w:val="ContactInfo"/>
      </w:pPr>
      <w:r>
        <w:br w:type="page"/>
      </w:r>
    </w:p>
    <w:p w14:paraId="5B8DCCC4" w14:textId="67607C74" w:rsidR="00C6554A" w:rsidRPr="00514122" w:rsidRDefault="00431266" w:rsidP="00431266">
      <w:pPr>
        <w:pStyle w:val="Heading1"/>
      </w:pPr>
      <w:bookmarkStart w:id="5" w:name="_Toc152596895"/>
      <w:r>
        <w:t>Ingredient Tests</w:t>
      </w:r>
      <w:bookmarkEnd w:id="5"/>
    </w:p>
    <w:p w14:paraId="69F56021" w14:textId="5C0F68D1" w:rsidR="00C6554A" w:rsidRPr="00D5413C" w:rsidRDefault="00431266" w:rsidP="00C6554A">
      <w:pPr>
        <w:pStyle w:val="Heading2"/>
      </w:pPr>
      <w:bookmarkStart w:id="6" w:name="_Toc152596896"/>
      <w:r>
        <w:t>test01</w:t>
      </w:r>
      <w:bookmarkEnd w:id="6"/>
    </w:p>
    <w:p w14:paraId="635B273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Test 1: Ingredient Constructor when valid -----------</w:t>
      </w:r>
    </w:p>
    <w:p w14:paraId="3AFD4B5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Test data: 'Carrots', </w:t>
      </w:r>
      <w:proofErr w:type="spellStart"/>
      <w:r>
        <w:rPr>
          <w:rFonts w:ascii="Consolas" w:hAnsi="Consolas"/>
          <w:color w:val="EBEBEB"/>
          <w:sz w:val="16"/>
          <w:szCs w:val="16"/>
        </w:rPr>
        <w:t>FoodType.FRUITVEG</w:t>
      </w:r>
      <w:proofErr w:type="spellEnd"/>
      <w:r>
        <w:rPr>
          <w:rFonts w:ascii="Consolas" w:hAnsi="Consolas"/>
          <w:color w:val="EBEBEB"/>
          <w:sz w:val="16"/>
          <w:szCs w:val="16"/>
        </w:rPr>
        <w:t>, 20</w:t>
      </w:r>
    </w:p>
    <w:p w14:paraId="223F3B7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ED82FC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 constructed</w:t>
      </w:r>
    </w:p>
    <w:p w14:paraId="76AE857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04316D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After </w:t>
      </w:r>
    </w:p>
    <w:p w14:paraId="48D05CF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0</w:t>
      </w:r>
    </w:p>
    <w:p w14:paraId="7C8B83A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Carrots</w:t>
      </w:r>
    </w:p>
    <w:p w14:paraId="0F45F37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Fruit &amp; Veg</w:t>
      </w:r>
    </w:p>
    <w:p w14:paraId="099AABD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20</w:t>
      </w:r>
    </w:p>
    <w:p w14:paraId="0DBF687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31785C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387325DD" w14:textId="677F231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37208E4" w14:textId="04EE34BE" w:rsidR="00431266" w:rsidRPr="00431266" w:rsidRDefault="00431266" w:rsidP="00431266">
      <w:pPr>
        <w:pStyle w:val="Heading2"/>
      </w:pPr>
      <w:bookmarkStart w:id="7" w:name="_Toc152596897"/>
      <w:r>
        <w:t>test0</w:t>
      </w:r>
      <w:r>
        <w:t>2</w:t>
      </w:r>
      <w:bookmarkEnd w:id="7"/>
    </w:p>
    <w:p w14:paraId="3480669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CEC1DB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Test 2: Recipe Constructor when invalid ----------</w:t>
      </w:r>
    </w:p>
    <w:p w14:paraId="493C1F0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'123', null, 3000</w:t>
      </w:r>
    </w:p>
    <w:p w14:paraId="227E9EC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E9D958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 constructed</w:t>
      </w:r>
    </w:p>
    <w:p w14:paraId="2E7E2B1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948037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: </w:t>
      </w:r>
    </w:p>
    <w:p w14:paraId="1ABA04F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Data could not be written</w:t>
      </w:r>
    </w:p>
    <w:p w14:paraId="6D5C25B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Reason(s):</w:t>
      </w:r>
    </w:p>
    <w:p w14:paraId="031F654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: Name must be letters or characters: /&amp;,.'- </w:t>
      </w:r>
    </w:p>
    <w:p w14:paraId="667D041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Invalid Food Group</w:t>
      </w:r>
    </w:p>
    <w:p w14:paraId="651217F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Calories must be 0-999</w:t>
      </w:r>
    </w:p>
    <w:p w14:paraId="022EE92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CB439E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091DB1C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16A0F60" w14:textId="59A9CD03" w:rsidR="00431266" w:rsidRPr="00D5413C" w:rsidRDefault="00431266" w:rsidP="00431266">
      <w:pPr>
        <w:pStyle w:val="Heading2"/>
      </w:pPr>
      <w:bookmarkStart w:id="8" w:name="_Toc152596898"/>
      <w:r>
        <w:t>test0</w:t>
      </w:r>
      <w:r>
        <w:t>3</w:t>
      </w:r>
      <w:bookmarkEnd w:id="8"/>
    </w:p>
    <w:p w14:paraId="533AEB6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6649CE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3: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setName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----------------------</w:t>
      </w:r>
    </w:p>
    <w:p w14:paraId="2CE48B1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56B888C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2</w:t>
      </w:r>
    </w:p>
    <w:p w14:paraId="0065416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478B860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4EA0AFE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0589FDF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9E1225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'Updated Name'</w:t>
      </w:r>
    </w:p>
    <w:p w14:paraId="6CEFE24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9C8F39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3D34F4F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2</w:t>
      </w:r>
    </w:p>
    <w:p w14:paraId="33A77CA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Updated Name</w:t>
      </w:r>
    </w:p>
    <w:p w14:paraId="3B65FE5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52DB2A1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3CEBAAE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808FA6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4B7AECA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22ADB0F" w14:textId="18DF626E" w:rsidR="00431266" w:rsidRPr="00D5413C" w:rsidRDefault="00431266" w:rsidP="00431266">
      <w:pPr>
        <w:pStyle w:val="Heading2"/>
      </w:pPr>
      <w:bookmarkStart w:id="9" w:name="_Toc152596899"/>
      <w:r>
        <w:t>test</w:t>
      </w:r>
      <w:r>
        <w:t>04</w:t>
      </w:r>
      <w:bookmarkEnd w:id="9"/>
    </w:p>
    <w:p w14:paraId="45D5951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DC565B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setName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-------------------</w:t>
      </w:r>
    </w:p>
    <w:p w14:paraId="08DB75C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6641D61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3</w:t>
      </w:r>
    </w:p>
    <w:p w14:paraId="06BE194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45DD719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5B5CA1A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0BB242B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0B5043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'123'</w:t>
      </w:r>
    </w:p>
    <w:p w14:paraId="4B6EDD1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724768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4CE4C5B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3</w:t>
      </w:r>
    </w:p>
    <w:p w14:paraId="7F826DE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49BFF28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63C78E7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79B237C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512125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: Name must be letters or characters: /&amp;,.'- </w:t>
      </w:r>
    </w:p>
    <w:p w14:paraId="6155D5F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4FD459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7363467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CCFE60F" w14:textId="1453680C" w:rsidR="00431266" w:rsidRPr="00D5413C" w:rsidRDefault="00431266" w:rsidP="00431266">
      <w:pPr>
        <w:pStyle w:val="Heading2"/>
      </w:pPr>
      <w:bookmarkStart w:id="10" w:name="_Toc152596900"/>
      <w:r>
        <w:t>test0</w:t>
      </w:r>
      <w:r>
        <w:t>5</w:t>
      </w:r>
      <w:bookmarkEnd w:id="10"/>
    </w:p>
    <w:p w14:paraId="4292F4D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AC772D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setName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null ----------------------</w:t>
      </w:r>
    </w:p>
    <w:p w14:paraId="708C4A7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511173D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4</w:t>
      </w:r>
    </w:p>
    <w:p w14:paraId="259623B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0BE54C8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76B55BC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268E32B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83B64A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''</w:t>
      </w:r>
    </w:p>
    <w:p w14:paraId="5992196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4E5C5C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0DE268E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4</w:t>
      </w:r>
    </w:p>
    <w:p w14:paraId="41DFED9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46AA9B1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1A0D788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11D5E0C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51E322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Name cannot be blank or null</w:t>
      </w:r>
    </w:p>
    <w:p w14:paraId="0276CA8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245488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56FC63E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ECB583E" w14:textId="745F87F3" w:rsidR="00431266" w:rsidRPr="00D5413C" w:rsidRDefault="00431266" w:rsidP="00431266">
      <w:pPr>
        <w:pStyle w:val="Heading2"/>
      </w:pPr>
      <w:bookmarkStart w:id="11" w:name="_Toc152596901"/>
      <w:r>
        <w:t>test0</w:t>
      </w:r>
      <w:r>
        <w:t>6</w:t>
      </w:r>
      <w:bookmarkEnd w:id="11"/>
    </w:p>
    <w:p w14:paraId="2B922F6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2312DA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6: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setFoodType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-----------------</w:t>
      </w:r>
    </w:p>
    <w:p w14:paraId="53B1321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 </w:t>
      </w:r>
    </w:p>
    <w:p w14:paraId="4FDB6EB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5</w:t>
      </w:r>
    </w:p>
    <w:p w14:paraId="3032BAC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2533E71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5334464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1779CA9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65EF6A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Test data: </w:t>
      </w:r>
      <w:proofErr w:type="spellStart"/>
      <w:r>
        <w:rPr>
          <w:rFonts w:ascii="Consolas" w:hAnsi="Consolas"/>
          <w:color w:val="EBEBEB"/>
          <w:sz w:val="16"/>
          <w:szCs w:val="16"/>
        </w:rPr>
        <w:t>FoodType.DAIRY</w:t>
      </w:r>
      <w:proofErr w:type="spellEnd"/>
    </w:p>
    <w:p w14:paraId="742923A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94AC13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73E2861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5</w:t>
      </w:r>
    </w:p>
    <w:p w14:paraId="543EDB8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0A7976E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Dairy</w:t>
      </w:r>
    </w:p>
    <w:p w14:paraId="70D27A9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55B5DF6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D493A1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3D45F72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FEF6F30" w14:textId="0140BA82" w:rsidR="00431266" w:rsidRPr="00D5413C" w:rsidRDefault="00431266" w:rsidP="00431266">
      <w:pPr>
        <w:pStyle w:val="Heading2"/>
      </w:pPr>
      <w:bookmarkStart w:id="12" w:name="_Toc152596902"/>
      <w:r>
        <w:t>test0</w:t>
      </w:r>
      <w:r>
        <w:t>7</w:t>
      </w:r>
      <w:bookmarkEnd w:id="12"/>
    </w:p>
    <w:p w14:paraId="402807A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ABAAC7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7: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setFoodType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---------------</w:t>
      </w:r>
    </w:p>
    <w:p w14:paraId="46775BC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 </w:t>
      </w:r>
    </w:p>
    <w:p w14:paraId="6C088F2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6</w:t>
      </w:r>
    </w:p>
    <w:p w14:paraId="1F6884F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07C0C6D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09986C1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377857B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ECB119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null</w:t>
      </w:r>
    </w:p>
    <w:p w14:paraId="6F6F2B4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6DBC63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0850F9C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6</w:t>
      </w:r>
    </w:p>
    <w:p w14:paraId="258B75E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7235F4C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1AFB7CE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3CF3C69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F1687C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Invalid Food Group</w:t>
      </w:r>
    </w:p>
    <w:p w14:paraId="4E6430A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4ABD35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7ED73B1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B3FB803" w14:textId="2E8BCE63" w:rsidR="00431266" w:rsidRPr="00D5413C" w:rsidRDefault="00431266" w:rsidP="00431266">
      <w:pPr>
        <w:pStyle w:val="Heading2"/>
      </w:pPr>
      <w:bookmarkStart w:id="13" w:name="_Toc152596903"/>
      <w:r>
        <w:t>test0</w:t>
      </w:r>
      <w:r>
        <w:t>8</w:t>
      </w:r>
      <w:bookmarkEnd w:id="13"/>
    </w:p>
    <w:p w14:paraId="2202F20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60C603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8: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setCalories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------------------</w:t>
      </w:r>
    </w:p>
    <w:p w14:paraId="03D518F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 </w:t>
      </w:r>
    </w:p>
    <w:p w14:paraId="212BB1E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7</w:t>
      </w:r>
    </w:p>
    <w:p w14:paraId="245462D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5460212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06E5A41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32D52A6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6C76FC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55</w:t>
      </w:r>
    </w:p>
    <w:p w14:paraId="1C18FDE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5D0D55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379454D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7</w:t>
      </w:r>
    </w:p>
    <w:p w14:paraId="5086F8A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64FEA60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1834B96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55</w:t>
      </w:r>
    </w:p>
    <w:p w14:paraId="39B89FB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AD43BB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3B04E96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47983C8" w14:textId="0A4C8692" w:rsidR="00431266" w:rsidRPr="00D5413C" w:rsidRDefault="00431266" w:rsidP="00431266">
      <w:pPr>
        <w:pStyle w:val="Heading2"/>
      </w:pPr>
      <w:bookmarkStart w:id="14" w:name="_Toc152596904"/>
      <w:r>
        <w:t>test0</w:t>
      </w:r>
      <w:r>
        <w:t>9</w:t>
      </w:r>
      <w:bookmarkEnd w:id="14"/>
    </w:p>
    <w:p w14:paraId="467BC8B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5D1328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9: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setCalories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lowest possible -------------</w:t>
      </w:r>
    </w:p>
    <w:p w14:paraId="158C81D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 </w:t>
      </w:r>
    </w:p>
    <w:p w14:paraId="4A5F022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8</w:t>
      </w:r>
    </w:p>
    <w:p w14:paraId="39E2909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43D11B4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4810AF1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4319CA9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F7DD66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0</w:t>
      </w:r>
    </w:p>
    <w:p w14:paraId="2996F53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F497FD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61B94A0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8</w:t>
      </w:r>
    </w:p>
    <w:p w14:paraId="1C5A6F0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546209A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501928A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0</w:t>
      </w:r>
    </w:p>
    <w:p w14:paraId="7039787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7CF595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--------------------------------------</w:t>
      </w:r>
    </w:p>
    <w:p w14:paraId="18A3AFB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4D35326" w14:textId="493E3531" w:rsidR="00431266" w:rsidRPr="00D5413C" w:rsidRDefault="00431266" w:rsidP="00431266">
      <w:pPr>
        <w:pStyle w:val="Heading2"/>
      </w:pPr>
      <w:bookmarkStart w:id="15" w:name="_Toc152596905"/>
      <w:r>
        <w:t>test</w:t>
      </w:r>
      <w:r>
        <w:t>10</w:t>
      </w:r>
      <w:bookmarkEnd w:id="15"/>
    </w:p>
    <w:p w14:paraId="5A99713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B988A5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10: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setCalories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highest possible -------------</w:t>
      </w:r>
    </w:p>
    <w:p w14:paraId="35FF28A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 </w:t>
      </w:r>
    </w:p>
    <w:p w14:paraId="18C6953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9</w:t>
      </w:r>
    </w:p>
    <w:p w14:paraId="1557019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45E5214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023A5A5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13A8824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29A293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999</w:t>
      </w:r>
    </w:p>
    <w:p w14:paraId="2F2B406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9517B3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35F0CCB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9</w:t>
      </w:r>
    </w:p>
    <w:p w14:paraId="71EB4DB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6B125F1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3AD7EDB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999</w:t>
      </w:r>
    </w:p>
    <w:p w14:paraId="08C7945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B93C2E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--------------------------------------</w:t>
      </w:r>
    </w:p>
    <w:p w14:paraId="1EA8C8D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C2F7E6F" w14:textId="5E63533C" w:rsidR="00431266" w:rsidRPr="00D5413C" w:rsidRDefault="00431266" w:rsidP="00431266">
      <w:pPr>
        <w:pStyle w:val="Heading2"/>
      </w:pPr>
      <w:bookmarkStart w:id="16" w:name="_Toc152596906"/>
      <w:r>
        <w:t>test1</w:t>
      </w:r>
      <w:r>
        <w:t>1</w:t>
      </w:r>
      <w:bookmarkEnd w:id="16"/>
    </w:p>
    <w:p w14:paraId="4C2DF7D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A899FC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11: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setCalories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(low) ----------</w:t>
      </w:r>
    </w:p>
    <w:p w14:paraId="2CC2DF9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 </w:t>
      </w:r>
    </w:p>
    <w:p w14:paraId="4B07B4D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10</w:t>
      </w:r>
    </w:p>
    <w:p w14:paraId="01B0621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66AEB2C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570CD07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21A625B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E02D2E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-1</w:t>
      </w:r>
    </w:p>
    <w:p w14:paraId="4D628CF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8C6A27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57548F8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10</w:t>
      </w:r>
    </w:p>
    <w:p w14:paraId="6213A42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268E6D0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40F86F3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15D079F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9E497E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Calories must be 0-999</w:t>
      </w:r>
    </w:p>
    <w:p w14:paraId="51A5681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1962F8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09A99E8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37D2081" w14:textId="59E6C86F" w:rsidR="00431266" w:rsidRPr="00D5413C" w:rsidRDefault="00431266" w:rsidP="00431266">
      <w:pPr>
        <w:pStyle w:val="Heading2"/>
      </w:pPr>
      <w:bookmarkStart w:id="17" w:name="_Toc152596907"/>
      <w:r>
        <w:t>test1</w:t>
      </w:r>
      <w:r>
        <w:t>2</w:t>
      </w:r>
      <w:bookmarkEnd w:id="17"/>
    </w:p>
    <w:p w14:paraId="4B33E7D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15185B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12: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setPortion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(high) ---------</w:t>
      </w:r>
    </w:p>
    <w:p w14:paraId="4F844F5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 </w:t>
      </w:r>
    </w:p>
    <w:p w14:paraId="21E4B8D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11</w:t>
      </w:r>
    </w:p>
    <w:p w14:paraId="5E93C9B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66AEB23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56F708E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5E1D262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F4CEA9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1000</w:t>
      </w:r>
    </w:p>
    <w:p w14:paraId="64D0E04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C38BE7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67EF975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ID: 11</w:t>
      </w:r>
    </w:p>
    <w:p w14:paraId="6D8D188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Name: test</w:t>
      </w:r>
    </w:p>
    <w:p w14:paraId="58F3CB6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Food Group: Undefined</w:t>
      </w:r>
    </w:p>
    <w:p w14:paraId="1BCF747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Calories: 1</w:t>
      </w:r>
    </w:p>
    <w:p w14:paraId="00B362E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CE60CC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Calories must be 0-999</w:t>
      </w:r>
    </w:p>
    <w:p w14:paraId="208659B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D2B76F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1227A955" w14:textId="5F0E2DA8" w:rsidR="002C74C0" w:rsidRDefault="00C2549F" w:rsidP="00431266"/>
    <w:p w14:paraId="3DFA7BBE" w14:textId="4D6A0F93" w:rsidR="00431266" w:rsidRDefault="00431266" w:rsidP="00431266"/>
    <w:p w14:paraId="78E4554A" w14:textId="6AA8DE62" w:rsidR="00431266" w:rsidRDefault="00431266" w:rsidP="00431266"/>
    <w:p w14:paraId="6B684205" w14:textId="19B9B3A7" w:rsidR="00431266" w:rsidRDefault="00431266" w:rsidP="00431266"/>
    <w:p w14:paraId="042DCEA3" w14:textId="6C5CE2D5" w:rsidR="00431266" w:rsidRDefault="00431266" w:rsidP="00431266"/>
    <w:p w14:paraId="4276F83F" w14:textId="5E6EBFD7" w:rsidR="00431266" w:rsidRDefault="00431266" w:rsidP="00431266">
      <w:pPr>
        <w:pStyle w:val="Heading1"/>
      </w:pPr>
      <w:r>
        <w:t>Measurement Tests</w:t>
      </w:r>
    </w:p>
    <w:p w14:paraId="59C2837B" w14:textId="23037E10" w:rsidR="00431266" w:rsidRDefault="00431266" w:rsidP="00431266">
      <w:pPr>
        <w:pStyle w:val="Heading2"/>
      </w:pPr>
      <w:r>
        <w:t>test1</w:t>
      </w:r>
      <w:r>
        <w:t>3</w:t>
      </w:r>
    </w:p>
    <w:p w14:paraId="209C029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Test 13: Measurement Constructor when valid -----</w:t>
      </w:r>
    </w:p>
    <w:p w14:paraId="1C1C286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Test data: cheese, 550, </w:t>
      </w:r>
      <w:proofErr w:type="spellStart"/>
      <w:r>
        <w:rPr>
          <w:rFonts w:ascii="Consolas" w:hAnsi="Consolas"/>
          <w:color w:val="EBEBEB"/>
          <w:sz w:val="16"/>
          <w:szCs w:val="16"/>
        </w:rPr>
        <w:t>Unit.GRAMS</w:t>
      </w:r>
      <w:proofErr w:type="spellEnd"/>
    </w:p>
    <w:p w14:paraId="7F46F78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093809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Measurement constructed</w:t>
      </w:r>
    </w:p>
    <w:p w14:paraId="15B7F1E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CC7D96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After </w:t>
      </w:r>
    </w:p>
    <w:p w14:paraId="29EB030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37E0048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550</w:t>
      </w:r>
    </w:p>
    <w:p w14:paraId="28197DF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g</w:t>
      </w:r>
    </w:p>
    <w:p w14:paraId="7503246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49981C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44C8409E" w14:textId="406FAE9E" w:rsidR="00431266" w:rsidRDefault="00431266" w:rsidP="00431266">
      <w:pPr>
        <w:pStyle w:val="Heading2"/>
      </w:pPr>
      <w:r>
        <w:t>test</w:t>
      </w:r>
      <w:r>
        <w:t>14</w:t>
      </w:r>
    </w:p>
    <w:p w14:paraId="601485D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E5F34B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Test 14: Measurement Constructor when invalid ---</w:t>
      </w:r>
    </w:p>
    <w:p w14:paraId="75761F6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null, 0, null</w:t>
      </w:r>
    </w:p>
    <w:p w14:paraId="4F9EB05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5DFED3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Measurement constructor attempted</w:t>
      </w:r>
    </w:p>
    <w:p w14:paraId="4A9C619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C5905C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: </w:t>
      </w:r>
    </w:p>
    <w:p w14:paraId="2E3F329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Data could not be written</w:t>
      </w:r>
    </w:p>
    <w:p w14:paraId="498433B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Reason(s):</w:t>
      </w:r>
    </w:p>
    <w:p w14:paraId="6FC0555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Ingredient cannot be null</w:t>
      </w:r>
    </w:p>
    <w:p w14:paraId="4097838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Amount must be 1-9999</w:t>
      </w:r>
    </w:p>
    <w:p w14:paraId="0F9D116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Unit cannot be null</w:t>
      </w:r>
    </w:p>
    <w:p w14:paraId="17B0997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CFB70C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178AC987" w14:textId="461800D6" w:rsidR="00431266" w:rsidRDefault="00431266" w:rsidP="00431266">
      <w:pPr>
        <w:pStyle w:val="Heading2"/>
      </w:pPr>
      <w:r>
        <w:t>test1</w:t>
      </w:r>
      <w:r>
        <w:t>5</w:t>
      </w:r>
    </w:p>
    <w:p w14:paraId="052224E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9EED57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15: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setIngredient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</w:t>
      </w:r>
    </w:p>
    <w:p w14:paraId="2A80E3E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2DB3869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5B3FCDE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39CB492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46C2FB8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138E62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milk</w:t>
      </w:r>
    </w:p>
    <w:p w14:paraId="3EE32EA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C81A27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0443B63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Milk</w:t>
      </w:r>
    </w:p>
    <w:p w14:paraId="34B1E17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2722DC9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7F7517D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A21946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21E4F70C" w14:textId="09BECF23" w:rsidR="00431266" w:rsidRDefault="00431266" w:rsidP="00431266">
      <w:pPr>
        <w:pStyle w:val="Heading2"/>
      </w:pPr>
      <w:r>
        <w:t>test1</w:t>
      </w:r>
      <w:r>
        <w:t>6</w:t>
      </w:r>
    </w:p>
    <w:p w14:paraId="054673C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AD5778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16: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setIngredient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-----------</w:t>
      </w:r>
    </w:p>
    <w:p w14:paraId="6A568F9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15D06EB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78339BB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6EEADC9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431E07A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217F69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null</w:t>
      </w:r>
    </w:p>
    <w:p w14:paraId="1C5CF5A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548AAA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3FC7E89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7331CDF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58B7DEB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20E7E5B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B64E2D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Ingredient cannot be null</w:t>
      </w:r>
    </w:p>
    <w:p w14:paraId="685F3CE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8AF576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781D2C88" w14:textId="14AF76A2" w:rsidR="00431266" w:rsidRDefault="00431266" w:rsidP="00431266">
      <w:pPr>
        <w:pStyle w:val="Heading2"/>
      </w:pPr>
      <w:r>
        <w:t>test1</w:t>
      </w:r>
      <w:r>
        <w:t>7</w:t>
      </w:r>
    </w:p>
    <w:p w14:paraId="69BA130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2795F0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17: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setAmount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</w:t>
      </w:r>
    </w:p>
    <w:p w14:paraId="253FFED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2321444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4E44D8B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4239DF0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412E22D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1FBE31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550</w:t>
      </w:r>
    </w:p>
    <w:p w14:paraId="574366F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FD1A60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38DB89B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593F71F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550</w:t>
      </w:r>
    </w:p>
    <w:p w14:paraId="7204294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24B0A87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83BBA1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2A66F16E" w14:textId="671AFC32" w:rsidR="00431266" w:rsidRDefault="00431266" w:rsidP="00431266">
      <w:pPr>
        <w:pStyle w:val="Heading2"/>
      </w:pPr>
      <w:r>
        <w:t>test1</w:t>
      </w:r>
      <w:r>
        <w:t>8</w:t>
      </w:r>
    </w:p>
    <w:p w14:paraId="165DFA0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E4E1FA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18: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setAmount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lowest possible --------------</w:t>
      </w:r>
    </w:p>
    <w:p w14:paraId="0620671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241EA92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474C1CE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4DFE8F2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39C7C4C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FD5FEA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1</w:t>
      </w:r>
    </w:p>
    <w:p w14:paraId="0F975B7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C9D5F7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7C6433A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2B1E0B7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</w:t>
      </w:r>
    </w:p>
    <w:p w14:paraId="3AABD6C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6D5BBA1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2FE820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114A092C" w14:textId="4059786E" w:rsidR="00431266" w:rsidRDefault="00431266" w:rsidP="00431266">
      <w:pPr>
        <w:pStyle w:val="Heading2"/>
      </w:pPr>
      <w:r>
        <w:t>test1</w:t>
      </w:r>
      <w:r>
        <w:t>9</w:t>
      </w:r>
    </w:p>
    <w:p w14:paraId="28CF54F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4FC069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19: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setAmount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highest possible -------------</w:t>
      </w:r>
    </w:p>
    <w:p w14:paraId="439492E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35D5C5B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651011F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348D376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2894012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0FD039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9999</w:t>
      </w:r>
    </w:p>
    <w:p w14:paraId="1580A50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348F01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202E77D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31B77D3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9999</w:t>
      </w:r>
    </w:p>
    <w:p w14:paraId="674CAF1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03E5804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67656B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436DDC31" w14:textId="1E0468F5" w:rsidR="00431266" w:rsidRDefault="00431266" w:rsidP="00431266">
      <w:pPr>
        <w:pStyle w:val="Heading2"/>
      </w:pPr>
      <w:r>
        <w:t>test</w:t>
      </w:r>
      <w:r>
        <w:t>20</w:t>
      </w:r>
    </w:p>
    <w:p w14:paraId="54E8A1A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B8EB6A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20: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setAmount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(low) -------</w:t>
      </w:r>
    </w:p>
    <w:p w14:paraId="2D02BC0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5CF32BD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77E5706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381714F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688B011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7B5E19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0</w:t>
      </w:r>
    </w:p>
    <w:p w14:paraId="579D337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4CBC6C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5896824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21100B6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7F911CD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7D0C626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F291FC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Amount must be 1-9999</w:t>
      </w:r>
    </w:p>
    <w:p w14:paraId="47B40A7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101C7B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2A3B3A59" w14:textId="2273354C" w:rsidR="00431266" w:rsidRDefault="00431266" w:rsidP="00431266">
      <w:pPr>
        <w:pStyle w:val="Heading2"/>
      </w:pPr>
      <w:r>
        <w:t>test</w:t>
      </w:r>
      <w:r>
        <w:t>21</w:t>
      </w:r>
    </w:p>
    <w:p w14:paraId="1C57FE4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6C24C6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21: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setAmount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(high) -------</w:t>
      </w:r>
    </w:p>
    <w:p w14:paraId="16FA9D4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2770A91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28140B0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23F821C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01348A0A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7A064B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10000</w:t>
      </w:r>
    </w:p>
    <w:p w14:paraId="3F43C9F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6A7209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7499BB8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48BC549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7C059B7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7E2AEF8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035498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Amount must be 1-9999</w:t>
      </w:r>
    </w:p>
    <w:p w14:paraId="2753386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EA8B31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2BCA55ED" w14:textId="529983A0" w:rsidR="00431266" w:rsidRDefault="00431266" w:rsidP="00431266">
      <w:pPr>
        <w:pStyle w:val="Heading2"/>
      </w:pPr>
      <w:r>
        <w:t>test2</w:t>
      </w:r>
      <w:r>
        <w:t>2</w:t>
      </w:r>
    </w:p>
    <w:p w14:paraId="68EC79F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30FBA1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22: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setUnit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--------------------</w:t>
      </w:r>
    </w:p>
    <w:p w14:paraId="1D62070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54B3694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01D9F62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21C4DC3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1841A7C5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9CDDD0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Test data: </w:t>
      </w:r>
      <w:proofErr w:type="spellStart"/>
      <w:r>
        <w:rPr>
          <w:rFonts w:ascii="Consolas" w:hAnsi="Consolas"/>
          <w:color w:val="EBEBEB"/>
          <w:sz w:val="16"/>
          <w:szCs w:val="16"/>
        </w:rPr>
        <w:t>Unit.GRAMS</w:t>
      </w:r>
      <w:proofErr w:type="spellEnd"/>
    </w:p>
    <w:p w14:paraId="59A417D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732D6C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4466D4C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37FCD3F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795D95FB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g</w:t>
      </w:r>
    </w:p>
    <w:p w14:paraId="164FAEC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9F1C89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1BA9F63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2578B3F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23: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setUnit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-------------------</w:t>
      </w:r>
    </w:p>
    <w:p w14:paraId="5385E5F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</w:t>
      </w:r>
    </w:p>
    <w:p w14:paraId="52D4657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394632B2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551398A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6BD4FFA9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560D5ED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null</w:t>
      </w:r>
    </w:p>
    <w:p w14:paraId="4EFBD5B7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E42A78C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</w:t>
      </w:r>
    </w:p>
    <w:p w14:paraId="4E226613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Ingredient: Cheese</w:t>
      </w:r>
    </w:p>
    <w:p w14:paraId="18B2B3EE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Amount: 100</w:t>
      </w:r>
    </w:p>
    <w:p w14:paraId="1AAD80D0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Units: Undefined</w:t>
      </w:r>
    </w:p>
    <w:p w14:paraId="0D336CC1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8DFDCA4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Unit cannot be null</w:t>
      </w:r>
    </w:p>
    <w:p w14:paraId="0F203FB8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3393BE6" w14:textId="77777777" w:rsidR="00431266" w:rsidRDefault="00431266" w:rsidP="004312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</w:t>
      </w:r>
    </w:p>
    <w:p w14:paraId="6BC347AB" w14:textId="289AD341" w:rsidR="00431266" w:rsidRDefault="00431266" w:rsidP="00431266">
      <w:pPr>
        <w:pStyle w:val="Heading1"/>
      </w:pPr>
      <w:r>
        <w:t>Recipe Tests</w:t>
      </w:r>
    </w:p>
    <w:p w14:paraId="66987664" w14:textId="2E99D18B" w:rsidR="00C73B00" w:rsidRDefault="00C73B00" w:rsidP="00C73B00">
      <w:pPr>
        <w:pStyle w:val="Heading2"/>
      </w:pPr>
      <w:r>
        <w:t>test2</w:t>
      </w:r>
      <w:r>
        <w:t>4</w:t>
      </w:r>
    </w:p>
    <w:p w14:paraId="6C7CD69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Test 24: Recipe Constructor when valid -----------</w:t>
      </w:r>
    </w:p>
    <w:p w14:paraId="0C40C4B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Test data: 'Garlic Bread', </w:t>
      </w:r>
      <w:proofErr w:type="spellStart"/>
      <w:r>
        <w:rPr>
          <w:rFonts w:ascii="Consolas" w:hAnsi="Consolas"/>
          <w:color w:val="EBEBEB"/>
          <w:sz w:val="16"/>
          <w:szCs w:val="16"/>
        </w:rPr>
        <w:t>MealType.STARTER</w:t>
      </w:r>
      <w:proofErr w:type="spellEnd"/>
      <w:r>
        <w:rPr>
          <w:rFonts w:ascii="Consolas" w:hAnsi="Consolas"/>
          <w:color w:val="EBEBEB"/>
          <w:sz w:val="16"/>
          <w:szCs w:val="16"/>
        </w:rPr>
        <w:t>, 4, measurements, method</w:t>
      </w:r>
    </w:p>
    <w:p w14:paraId="2BC71E9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0EE0BC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Recipe constructed</w:t>
      </w:r>
    </w:p>
    <w:p w14:paraId="1745D71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D59370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After: </w:t>
      </w:r>
    </w:p>
    <w:p w14:paraId="12A06DF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FA8858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0000 - Garlic Bread</w:t>
      </w:r>
    </w:p>
    <w:p w14:paraId="6F16BD1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660242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Starter</w:t>
      </w:r>
    </w:p>
    <w:p w14:paraId="415779B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4 Portion(s)</w:t>
      </w:r>
    </w:p>
    <w:p w14:paraId="53E5D00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294.16 Calories per portion</w:t>
      </w:r>
    </w:p>
    <w:p w14:paraId="326B69C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DC4BB3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5F4F56B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White Bread - 152g</w:t>
      </w:r>
    </w:p>
    <w:p w14:paraId="01BDAE1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Cheese - 100g</w:t>
      </w:r>
    </w:p>
    <w:p w14:paraId="64CCE13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Butter - 50g</w:t>
      </w:r>
    </w:p>
    <w:p w14:paraId="22E865D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Garlic - 12g</w:t>
      </w:r>
    </w:p>
    <w:p w14:paraId="4898447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14888FF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Preheat oven to 180°C (350°F).</w:t>
      </w:r>
    </w:p>
    <w:p w14:paraId="560873D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2. In a bowl, mix butter and minced garlic.</w:t>
      </w:r>
    </w:p>
    <w:p w14:paraId="1D50C8E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3. Spread the garlic butter on one side of each bread slice.</w:t>
      </w:r>
    </w:p>
    <w:p w14:paraId="3F38694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4. Sprinkle grated cheese on top and bake until the cheese is melted and bread is toasted.</w:t>
      </w:r>
    </w:p>
    <w:p w14:paraId="722B084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7E97CE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36AC17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418C56E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8C5131F" w14:textId="44C16AE1" w:rsidR="00C73B00" w:rsidRDefault="00C73B00" w:rsidP="00C73B00">
      <w:pPr>
        <w:pStyle w:val="Heading2"/>
      </w:pPr>
      <w:r>
        <w:t>test2</w:t>
      </w:r>
      <w:r>
        <w:t>5</w:t>
      </w:r>
    </w:p>
    <w:p w14:paraId="3FEDEA7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549240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Test 25: Recipe Constructor when invalid ----------</w:t>
      </w:r>
    </w:p>
    <w:p w14:paraId="01F74AD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'', null, 0, {}, {}</w:t>
      </w:r>
    </w:p>
    <w:p w14:paraId="06FE624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80D57F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Recipe constructor attempted</w:t>
      </w:r>
    </w:p>
    <w:p w14:paraId="62F5BB6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824217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: </w:t>
      </w:r>
    </w:p>
    <w:p w14:paraId="6D237B2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Data could not be written</w:t>
      </w:r>
    </w:p>
    <w:p w14:paraId="0539AE7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Reason(s):</w:t>
      </w:r>
    </w:p>
    <w:p w14:paraId="10E5DBF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Name cannot be blank or null</w:t>
      </w:r>
    </w:p>
    <w:p w14:paraId="5D34BEC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: </w:t>
      </w:r>
      <w:proofErr w:type="spellStart"/>
      <w:r>
        <w:rPr>
          <w:rFonts w:ascii="Consolas" w:hAnsi="Consolas"/>
          <w:color w:val="EBEBEB"/>
          <w:sz w:val="16"/>
          <w:szCs w:val="16"/>
        </w:rPr>
        <w:t>MealType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 cannot be null</w:t>
      </w:r>
    </w:p>
    <w:p w14:paraId="4B8740D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Portions must be 1-99</w:t>
      </w:r>
    </w:p>
    <w:p w14:paraId="1ECF579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Measurements cannot be empty or null</w:t>
      </w:r>
    </w:p>
    <w:p w14:paraId="135F18E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Method cannot be empty or null</w:t>
      </w:r>
    </w:p>
    <w:p w14:paraId="424A93A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210648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09EDABF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B2E215D" w14:textId="237E4BF6" w:rsidR="00C73B00" w:rsidRDefault="00C73B00" w:rsidP="00C73B00">
      <w:pPr>
        <w:pStyle w:val="Heading2"/>
      </w:pPr>
      <w:r>
        <w:t>test2</w:t>
      </w:r>
      <w:r>
        <w:t>6</w:t>
      </w:r>
    </w:p>
    <w:p w14:paraId="7DEA240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A74F47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26: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setName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---------------------</w:t>
      </w:r>
    </w:p>
    <w:p w14:paraId="13D33D7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Before:</w:t>
      </w:r>
    </w:p>
    <w:p w14:paraId="29EAD07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04BEF7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0002 - test</w:t>
      </w:r>
    </w:p>
    <w:p w14:paraId="6C2FB08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C95141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7E31CFA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57F9787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188F4BD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C5E46E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57D41D0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7F69BBE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165B6A0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4BFEB2C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51C82C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1D134D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'Updated Name'</w:t>
      </w:r>
    </w:p>
    <w:p w14:paraId="41E56A0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920AE4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15CA0A8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302636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0002 - Updated Name</w:t>
      </w:r>
    </w:p>
    <w:p w14:paraId="0DAC9DD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230342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7E4C732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55E9D27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063B12E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350868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6344B5E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5E02BA0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29A876D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3EE3E21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4765208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D9D161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5E6605D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F34E2CD" w14:textId="397CDBCE" w:rsidR="00C73B00" w:rsidRDefault="00C73B00" w:rsidP="00C73B00">
      <w:pPr>
        <w:pStyle w:val="Heading2"/>
      </w:pPr>
      <w:r>
        <w:t>test2</w:t>
      </w:r>
      <w:r>
        <w:t>7</w:t>
      </w:r>
    </w:p>
    <w:p w14:paraId="0AF9EE0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12C765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27: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setName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-------------------</w:t>
      </w:r>
    </w:p>
    <w:p w14:paraId="11C53A4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Before:</w:t>
      </w:r>
    </w:p>
    <w:p w14:paraId="565A937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6BD8CB0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0003 - test</w:t>
      </w:r>
    </w:p>
    <w:p w14:paraId="76F169E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678190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6865339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0D788F4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651D80D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7E3AC9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3460EE7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05A8AA9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32A428A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5EB8A6C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6CE2C96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356501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'123'</w:t>
      </w:r>
    </w:p>
    <w:p w14:paraId="314B2EA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C490A7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09235C9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CA49D4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0003 - test</w:t>
      </w:r>
    </w:p>
    <w:p w14:paraId="4233312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0F2202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23C94B3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7C577A4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42FA2AC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248681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7ECF0D7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6845059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3AF37C7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29F9E30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288480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141353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: Name must be letters or characters: /&amp;,.'- </w:t>
      </w:r>
    </w:p>
    <w:p w14:paraId="6DA3BA8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D37996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1904952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6094E46" w14:textId="304FF316" w:rsidR="00C73B00" w:rsidRDefault="00C73B00" w:rsidP="00C73B00">
      <w:pPr>
        <w:pStyle w:val="Heading2"/>
      </w:pPr>
      <w:r>
        <w:t>test2</w:t>
      </w:r>
      <w:r>
        <w:t>8</w:t>
      </w:r>
    </w:p>
    <w:p w14:paraId="5FD9D9D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388136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28: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setName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null ----------------------</w:t>
      </w:r>
    </w:p>
    <w:p w14:paraId="565D5CF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Before:</w:t>
      </w:r>
    </w:p>
    <w:p w14:paraId="56C5387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67131B6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0004 - test</w:t>
      </w:r>
    </w:p>
    <w:p w14:paraId="630FC5F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F2981D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2668214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03D07AF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700AA3C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33A1D2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477C3D0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043D03D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33C8221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1FD0E34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BAB547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6D3110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''</w:t>
      </w:r>
    </w:p>
    <w:p w14:paraId="4A40DFD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5D7C14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311D8A0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5545A10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0004 - test</w:t>
      </w:r>
    </w:p>
    <w:p w14:paraId="6B3EC1D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19F0F1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2E1322B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2F27071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0747E3F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C0014D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5A2CBE8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0196C22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0FA2011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5511BE4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4BDA21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A002AE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Name cannot be blank or null</w:t>
      </w:r>
    </w:p>
    <w:p w14:paraId="137B35B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8C7833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1902C75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62D5BD4" w14:textId="4C535BEE" w:rsidR="00C73B00" w:rsidRDefault="00C73B00" w:rsidP="00C73B00">
      <w:pPr>
        <w:pStyle w:val="Heading2"/>
      </w:pPr>
      <w:r>
        <w:t>test2</w:t>
      </w:r>
      <w:r>
        <w:t>9</w:t>
      </w:r>
    </w:p>
    <w:p w14:paraId="1AA69BD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4B5604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29: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setMealType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-----------------</w:t>
      </w:r>
    </w:p>
    <w:p w14:paraId="3D3B16C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1EE49BD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433C5E8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0005 - test</w:t>
      </w:r>
    </w:p>
    <w:p w14:paraId="7E023FF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75C12E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624D5E9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4D319AD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030D425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EB67AC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29907A6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26B4EA6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05907C1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12F4FA3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5B30AA0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4F7033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Test data: </w:t>
      </w:r>
      <w:proofErr w:type="spellStart"/>
      <w:r>
        <w:rPr>
          <w:rFonts w:ascii="Consolas" w:hAnsi="Consolas"/>
          <w:color w:val="EBEBEB"/>
          <w:sz w:val="16"/>
          <w:szCs w:val="16"/>
        </w:rPr>
        <w:t>MealType.MAIN</w:t>
      </w:r>
      <w:proofErr w:type="spellEnd"/>
    </w:p>
    <w:p w14:paraId="4344264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87E74F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1659565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C52D73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0005 - test</w:t>
      </w:r>
    </w:p>
    <w:p w14:paraId="11176A5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A57742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Main</w:t>
      </w:r>
    </w:p>
    <w:p w14:paraId="180EFEB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124F6FF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0C86AE9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5E3E31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328BD13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38E5AEA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5E6A12A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265BB17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6B51A8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CC741C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5334150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4FAA5BC" w14:textId="51F255FC" w:rsidR="00C73B00" w:rsidRDefault="00C73B00" w:rsidP="00C73B00">
      <w:pPr>
        <w:pStyle w:val="Heading2"/>
      </w:pPr>
      <w:r>
        <w:t>test</w:t>
      </w:r>
      <w:r>
        <w:t>30</w:t>
      </w:r>
    </w:p>
    <w:p w14:paraId="1016EF2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AE0931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30: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setMealType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---------------</w:t>
      </w:r>
    </w:p>
    <w:p w14:paraId="7476B0F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0870D47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6B94C5E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0006 - test</w:t>
      </w:r>
    </w:p>
    <w:p w14:paraId="457930D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553A71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053EB27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515067A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14A539E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1AB0A4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39B69BA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2D7DA57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48428E1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3C52E95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53CEA3A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968C02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null</w:t>
      </w:r>
    </w:p>
    <w:p w14:paraId="029FFEB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EFAAF6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0228F4B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840F49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0006 - test</w:t>
      </w:r>
    </w:p>
    <w:p w14:paraId="6EF3EBB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EA7D34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2761435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5961B78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14C9813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16FF5E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0F39523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2514FEA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3178FB6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09511F2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825876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2C8E2B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: </w:t>
      </w:r>
      <w:proofErr w:type="spellStart"/>
      <w:r>
        <w:rPr>
          <w:rFonts w:ascii="Consolas" w:hAnsi="Consolas"/>
          <w:color w:val="EBEBEB"/>
          <w:sz w:val="16"/>
          <w:szCs w:val="16"/>
        </w:rPr>
        <w:t>MealType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 cannot be null</w:t>
      </w:r>
    </w:p>
    <w:p w14:paraId="0FADA3C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371C0D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0E00025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8D98055" w14:textId="228330CF" w:rsidR="00C73B00" w:rsidRDefault="00C73B00" w:rsidP="00C73B00">
      <w:pPr>
        <w:pStyle w:val="Heading2"/>
      </w:pPr>
      <w:r>
        <w:t>test</w:t>
      </w:r>
      <w:r>
        <w:t>31</w:t>
      </w:r>
    </w:p>
    <w:p w14:paraId="3166EF0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4ED434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31: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setPortion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------------------</w:t>
      </w:r>
    </w:p>
    <w:p w14:paraId="2D39C85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1CC68BA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7E7DF9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0007 - test</w:t>
      </w:r>
    </w:p>
    <w:p w14:paraId="657A0CA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644709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5A9FDF0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423B82F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001BB71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24AB44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46F3155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76864AA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18EB9EC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2237CAC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516A355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28E162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5</w:t>
      </w:r>
    </w:p>
    <w:p w14:paraId="4FF519E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8EEB7A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4908AFF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6D52EA2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0007 - test</w:t>
      </w:r>
    </w:p>
    <w:p w14:paraId="20ED8AB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3EFA9A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2C4C72B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5 Portion(s)</w:t>
      </w:r>
    </w:p>
    <w:p w14:paraId="0BD8AFE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0.10 Calories per portion</w:t>
      </w:r>
    </w:p>
    <w:p w14:paraId="12E1860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0DF116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38ABA75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2C3F5F1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162FCED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431E237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64413A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CB3C69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07D55FC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DF4321E" w14:textId="6DDFA886" w:rsidR="00C73B00" w:rsidRDefault="00C73B00" w:rsidP="00C73B00">
      <w:pPr>
        <w:pStyle w:val="Heading2"/>
      </w:pPr>
      <w:r>
        <w:t>test</w:t>
      </w:r>
      <w:r>
        <w:t>32</w:t>
      </w:r>
    </w:p>
    <w:p w14:paraId="1FC70FA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2AF8D3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32: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setPortion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lowest possible -------------</w:t>
      </w:r>
    </w:p>
    <w:p w14:paraId="13CA8A1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5C209D4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6A3D749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0008 - test</w:t>
      </w:r>
    </w:p>
    <w:p w14:paraId="52AFBF7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B5131E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34F4B74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2B26D28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0B67CC2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80ED93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5CAFFAE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66396DA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44304B3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0BC1D1D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59B4D8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1F98DD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1</w:t>
      </w:r>
    </w:p>
    <w:p w14:paraId="6DC2E5C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8F6662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4FBAA67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4691D09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0008 - test</w:t>
      </w:r>
    </w:p>
    <w:p w14:paraId="62FC201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D693B5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4916A95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 Portion(s)</w:t>
      </w:r>
    </w:p>
    <w:p w14:paraId="056C1B2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0.52 Calories per portion</w:t>
      </w:r>
    </w:p>
    <w:p w14:paraId="1F5A236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00DBCE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0A15B00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7D0E036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1DA4AB7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51526DD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624D804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23E876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--------------------------------------</w:t>
      </w:r>
    </w:p>
    <w:p w14:paraId="43DD0D9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8511F6E" w14:textId="13026CCD" w:rsidR="00C73B00" w:rsidRDefault="00C73B00" w:rsidP="00C73B00">
      <w:pPr>
        <w:pStyle w:val="Heading2"/>
      </w:pPr>
      <w:r>
        <w:t>test</w:t>
      </w:r>
      <w:r>
        <w:t>33</w:t>
      </w:r>
    </w:p>
    <w:p w14:paraId="125F939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7AE5FC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33: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setPortion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highest possible -------------</w:t>
      </w:r>
    </w:p>
    <w:p w14:paraId="779E01A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03B351B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1151D94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0009 - test</w:t>
      </w:r>
    </w:p>
    <w:p w14:paraId="0C095AC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DED346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70011E2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75EE8ED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5BEBA64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A55C9B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4828D4A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61734D6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1F6D6BD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43CF07D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86DDE0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9EAF76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99</w:t>
      </w:r>
    </w:p>
    <w:p w14:paraId="3622DE7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2BCB10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4BE1204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16A12F6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0009 - test</w:t>
      </w:r>
    </w:p>
    <w:p w14:paraId="40A508F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655D78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763B24A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99 Portion(s)</w:t>
      </w:r>
    </w:p>
    <w:p w14:paraId="55FABC4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0.01 Calories per portion</w:t>
      </w:r>
    </w:p>
    <w:p w14:paraId="0F15583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0E5215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313C389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6E5468C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3744654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55EEE7B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493BCF1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684720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7216899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F14BBF4" w14:textId="16AB017D" w:rsidR="00C73B00" w:rsidRDefault="00C73B00" w:rsidP="00C73B00">
      <w:pPr>
        <w:pStyle w:val="Heading2"/>
      </w:pPr>
      <w:r>
        <w:t>test</w:t>
      </w:r>
      <w:r>
        <w:t>34</w:t>
      </w:r>
    </w:p>
    <w:p w14:paraId="65A9885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3E1A3F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34: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setPortion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(low) ----------</w:t>
      </w:r>
    </w:p>
    <w:p w14:paraId="725C137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5162D8A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581E493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0010 - test</w:t>
      </w:r>
    </w:p>
    <w:p w14:paraId="1CEBDF4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FE1A34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2E409CC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7FCB3F8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33520C7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DB42D9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3445818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6985D35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4E0A2B5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772C936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4207DA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D80A32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0</w:t>
      </w:r>
    </w:p>
    <w:p w14:paraId="7B00710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AFBF8D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0F8578D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E78AC5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0010 - test</w:t>
      </w:r>
    </w:p>
    <w:p w14:paraId="4677505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A527DF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79B81EF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2788AB3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411D53E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D2835C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2AA41F5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7552EC5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0942F95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6963553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2C81E8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248FAA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Portions must be 1-99</w:t>
      </w:r>
    </w:p>
    <w:p w14:paraId="74C6084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C37890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2991465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964D09B" w14:textId="344F4BCF" w:rsidR="00C73B00" w:rsidRDefault="00C73B00" w:rsidP="00C73B00">
      <w:pPr>
        <w:pStyle w:val="Heading2"/>
      </w:pPr>
      <w:r>
        <w:t>test</w:t>
      </w:r>
      <w:r>
        <w:t>35</w:t>
      </w:r>
    </w:p>
    <w:p w14:paraId="454414E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FE2BC94" w14:textId="0DDBECC5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Test 3</w:t>
      </w:r>
      <w:r>
        <w:rPr>
          <w:rFonts w:ascii="Consolas" w:hAnsi="Consolas"/>
          <w:color w:val="EBEBEB"/>
          <w:sz w:val="16"/>
          <w:szCs w:val="16"/>
        </w:rPr>
        <w:t>5</w:t>
      </w:r>
      <w:r>
        <w:rPr>
          <w:rFonts w:ascii="Consolas" w:hAnsi="Consolas"/>
          <w:color w:val="EBEBEB"/>
          <w:sz w:val="16"/>
          <w:szCs w:val="16"/>
        </w:rPr>
        <w:t xml:space="preserve">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setPortion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(high) ---------</w:t>
      </w:r>
    </w:p>
    <w:p w14:paraId="186971B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203CBEF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5577E89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0011 - test</w:t>
      </w:r>
    </w:p>
    <w:p w14:paraId="7423E72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0671F9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2F333FF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5C29C05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48C4D31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1E34BD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47E11DD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2242BDC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7577AB7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0AF9360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159B00C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6791E9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100</w:t>
      </w:r>
    </w:p>
    <w:p w14:paraId="1F977A5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13C722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56F5391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189CBE5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0011 - test</w:t>
      </w:r>
    </w:p>
    <w:p w14:paraId="503DE66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1BD6B2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0AC5115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4537CDD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08E1702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B984BF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2CA79E6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35755E9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72BA9A0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7BB3C9D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B53527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68E6CF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Portions must be 1-99</w:t>
      </w:r>
    </w:p>
    <w:p w14:paraId="20F787F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326E93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16CDB37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916E754" w14:textId="539447B5" w:rsidR="00C73B00" w:rsidRDefault="00C73B00" w:rsidP="00C73B00">
      <w:pPr>
        <w:pStyle w:val="Heading2"/>
      </w:pPr>
      <w:r>
        <w:t>test</w:t>
      </w:r>
      <w:r>
        <w:t>36</w:t>
      </w:r>
    </w:p>
    <w:p w14:paraId="6C6A462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411236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36: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setMeasurements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</w:t>
      </w:r>
    </w:p>
    <w:p w14:paraId="6088D25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7BFACB0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5F4B501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0012 - test</w:t>
      </w:r>
    </w:p>
    <w:p w14:paraId="674D458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A70E91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78ABE9A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762FAFF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1E7F74B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AADA1C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1223BDC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0033A85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58CE353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79DDA6B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4751101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BE263E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Test data: </w:t>
      </w:r>
      <w:proofErr w:type="spellStart"/>
      <w:r>
        <w:rPr>
          <w:rFonts w:ascii="Consolas" w:hAnsi="Consolas"/>
          <w:color w:val="EBEBEB"/>
          <w:sz w:val="16"/>
          <w:szCs w:val="16"/>
        </w:rPr>
        <w:t>newMeasurements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 = {(milk,500, </w:t>
      </w:r>
      <w:proofErr w:type="spellStart"/>
      <w:r>
        <w:rPr>
          <w:rFonts w:ascii="Consolas" w:hAnsi="Consolas"/>
          <w:color w:val="EBEBEB"/>
          <w:sz w:val="16"/>
          <w:szCs w:val="16"/>
        </w:rPr>
        <w:t>Unit.MILLILITRES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), (cheese, 225, </w:t>
      </w:r>
      <w:proofErr w:type="spellStart"/>
      <w:r>
        <w:rPr>
          <w:rFonts w:ascii="Consolas" w:hAnsi="Consolas"/>
          <w:color w:val="EBEBEB"/>
          <w:sz w:val="16"/>
          <w:szCs w:val="16"/>
        </w:rPr>
        <w:t>Unit.GRAMS</w:t>
      </w:r>
      <w:proofErr w:type="spellEnd"/>
      <w:r>
        <w:rPr>
          <w:rFonts w:ascii="Consolas" w:hAnsi="Consolas"/>
          <w:color w:val="EBEBEB"/>
          <w:sz w:val="16"/>
          <w:szCs w:val="16"/>
        </w:rPr>
        <w:t>)}</w:t>
      </w:r>
    </w:p>
    <w:p w14:paraId="071E39F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DA30F1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638725C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52C0E1C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0012 - test</w:t>
      </w:r>
    </w:p>
    <w:p w14:paraId="4CA2D97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E7CED2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39A33CA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465B793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557.25 Calories per portion</w:t>
      </w:r>
    </w:p>
    <w:p w14:paraId="3E45E79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AD2063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0646141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Milk - 500ml</w:t>
      </w:r>
    </w:p>
    <w:p w14:paraId="497DD6E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Cheese - 225g</w:t>
      </w:r>
    </w:p>
    <w:p w14:paraId="7BAB25C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6FD426E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38E5DC1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653831C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7DB2CB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6E50090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A8FD526" w14:textId="04F59829" w:rsidR="00C73B00" w:rsidRDefault="00C73B00" w:rsidP="00C73B00">
      <w:pPr>
        <w:pStyle w:val="Heading2"/>
      </w:pPr>
      <w:r>
        <w:t>test</w:t>
      </w:r>
      <w:r>
        <w:t>37</w:t>
      </w:r>
    </w:p>
    <w:p w14:paraId="0F773E7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CA51F7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37: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setMeasurements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-----------</w:t>
      </w:r>
    </w:p>
    <w:p w14:paraId="15B430A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3CBC5C2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1280EF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0013 - test</w:t>
      </w:r>
    </w:p>
    <w:p w14:paraId="18D23E6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4B0726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102268E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131E832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149AACA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CDEB76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572E7C0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2D58E65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4688A01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02729D6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20E16D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1902C4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null</w:t>
      </w:r>
    </w:p>
    <w:p w14:paraId="430054C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EC1C56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6ABE586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35267E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0013 - test</w:t>
      </w:r>
    </w:p>
    <w:p w14:paraId="2B698FE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BC2F34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50FBBA8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642F3DF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0369B2D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8FE576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206B722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5506AE9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7C65873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5E011C1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6B9EEFA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B5D937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Measurements cannot be empty or null</w:t>
      </w:r>
    </w:p>
    <w:p w14:paraId="5FEF315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644D32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4964BB3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CDB0C66" w14:textId="27142845" w:rsidR="00C73B00" w:rsidRDefault="00C73B00" w:rsidP="00C73B00">
      <w:pPr>
        <w:pStyle w:val="Heading2"/>
      </w:pPr>
      <w:r>
        <w:t>test</w:t>
      </w:r>
      <w:r>
        <w:t>38</w:t>
      </w:r>
    </w:p>
    <w:p w14:paraId="386EC3D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C5BAB9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38: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setMethod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-------------------</w:t>
      </w:r>
    </w:p>
    <w:p w14:paraId="33D2278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2042586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C47424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0014 - test</w:t>
      </w:r>
    </w:p>
    <w:p w14:paraId="44C5D71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4D848A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2868A96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5236BF6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195907F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7926D4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17766C7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352C1C3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78438E5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52B9C04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B12680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C2E385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Test data: </w:t>
      </w:r>
      <w:proofErr w:type="spellStart"/>
      <w:r>
        <w:rPr>
          <w:rFonts w:ascii="Consolas" w:hAnsi="Consolas"/>
          <w:color w:val="EBEBEB"/>
          <w:sz w:val="16"/>
          <w:szCs w:val="16"/>
        </w:rPr>
        <w:t>newMethod</w:t>
      </w:r>
      <w:proofErr w:type="spellEnd"/>
      <w:r>
        <w:rPr>
          <w:rFonts w:ascii="Consolas" w:hAnsi="Consolas"/>
          <w:color w:val="EBEBEB"/>
          <w:sz w:val="16"/>
          <w:szCs w:val="16"/>
        </w:rPr>
        <w:t>= {'Step 1','Step 2','Step 3'}</w:t>
      </w:r>
    </w:p>
    <w:p w14:paraId="2433A93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CEE528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0DE0F8D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AB5E91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0014 - test</w:t>
      </w:r>
    </w:p>
    <w:p w14:paraId="7FBC645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962F60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6486992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1AAE692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3005AE6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501659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01A30B1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66EDB59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485C573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Step 1</w:t>
      </w:r>
    </w:p>
    <w:p w14:paraId="1989E95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2. Step 2</w:t>
      </w:r>
    </w:p>
    <w:p w14:paraId="5AC96FB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3. Step 3</w:t>
      </w:r>
    </w:p>
    <w:p w14:paraId="7CCFB9C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4816587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C4C92F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40AFD1D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B59A1E7" w14:textId="3A16E9E2" w:rsidR="00C73B00" w:rsidRDefault="00C73B00" w:rsidP="00C73B00">
      <w:pPr>
        <w:pStyle w:val="Heading2"/>
      </w:pPr>
      <w:r>
        <w:t>test</w:t>
      </w:r>
      <w:r>
        <w:t>39</w:t>
      </w:r>
    </w:p>
    <w:p w14:paraId="3413294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E24989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39: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setMethod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-----------------</w:t>
      </w:r>
    </w:p>
    <w:p w14:paraId="3CFF7B8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3031CDB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1AECF9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0015 - test</w:t>
      </w:r>
    </w:p>
    <w:p w14:paraId="2A5F687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93874E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75EAA00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450B31D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59850A5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FEB36C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5DA225F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3097909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419276C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2AE3712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279D71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73D5DF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null</w:t>
      </w:r>
    </w:p>
    <w:p w14:paraId="184B2AB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6B39C9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038AC6A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DF3322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0015 - test</w:t>
      </w:r>
    </w:p>
    <w:p w14:paraId="75D710C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6AC693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2F4CDCE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32C3BB8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19FCE3B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5B8782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60E69BD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09F4F32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1521D30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4DAA5B0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1B74374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47956B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Method cannot be empty or null</w:t>
      </w:r>
    </w:p>
    <w:p w14:paraId="4DFF8B1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F887D9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12473AE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C1755E6" w14:textId="53DBE13F" w:rsidR="00C73B00" w:rsidRDefault="00C73B00" w:rsidP="00C73B00">
      <w:pPr>
        <w:pStyle w:val="Heading2"/>
      </w:pPr>
      <w:r>
        <w:t>test</w:t>
      </w:r>
      <w:r>
        <w:t>40</w:t>
      </w:r>
    </w:p>
    <w:p w14:paraId="51ABDEC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98F365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40: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addMeasurement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-------------------</w:t>
      </w:r>
    </w:p>
    <w:p w14:paraId="16256A1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3464128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E27AFE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0016 - test</w:t>
      </w:r>
    </w:p>
    <w:p w14:paraId="5393986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04B0B9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3A07E3E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5BBF55D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564DA83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C3A66B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67848C6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630AE4D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33F915D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75C8CDB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389178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D57C63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Test data: </w:t>
      </w:r>
      <w:proofErr w:type="spellStart"/>
      <w:r>
        <w:rPr>
          <w:rFonts w:ascii="Consolas" w:hAnsi="Consolas"/>
          <w:color w:val="EBEBEB"/>
          <w:sz w:val="16"/>
          <w:szCs w:val="16"/>
        </w:rPr>
        <w:t>newMeasurement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 = (cheese, 350, </w:t>
      </w:r>
      <w:proofErr w:type="spellStart"/>
      <w:r>
        <w:rPr>
          <w:rFonts w:ascii="Consolas" w:hAnsi="Consolas"/>
          <w:color w:val="EBEBEB"/>
          <w:sz w:val="16"/>
          <w:szCs w:val="16"/>
        </w:rPr>
        <w:t>Unit.GRAMS</w:t>
      </w:r>
      <w:proofErr w:type="spellEnd"/>
      <w:r>
        <w:rPr>
          <w:rFonts w:ascii="Consolas" w:hAnsi="Consolas"/>
          <w:color w:val="EBEBEB"/>
          <w:sz w:val="16"/>
          <w:szCs w:val="16"/>
        </w:rPr>
        <w:t>)</w:t>
      </w:r>
    </w:p>
    <w:p w14:paraId="1B5D279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FC3C6D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74B0AFF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95AE8C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0016 - test</w:t>
      </w:r>
    </w:p>
    <w:p w14:paraId="6FA1CD1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D47177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1B5D391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62639B3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703.76 Calories per portion</w:t>
      </w:r>
    </w:p>
    <w:p w14:paraId="22467CD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53071F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2E8FED9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629B695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Cheese - 350g</w:t>
      </w:r>
    </w:p>
    <w:p w14:paraId="7F2414A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263833E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552C602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2272020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AC4870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307E0CF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55D11C4" w14:textId="5F47AD67" w:rsidR="00C73B00" w:rsidRDefault="00C73B00" w:rsidP="00C73B00">
      <w:pPr>
        <w:pStyle w:val="Heading2"/>
      </w:pPr>
      <w:r>
        <w:t>test</w:t>
      </w:r>
      <w:r>
        <w:t>41</w:t>
      </w:r>
    </w:p>
    <w:p w14:paraId="6EC504C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75508F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41: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addMeasurement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-----------------</w:t>
      </w:r>
    </w:p>
    <w:p w14:paraId="3446522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08C9D11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4167716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0017 - test</w:t>
      </w:r>
    </w:p>
    <w:p w14:paraId="3875E3D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DB2992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67A961A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6814154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6580A41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32531F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14FAE8D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78C3293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7211FEA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3762F8F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6AF5699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3E1254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null</w:t>
      </w:r>
    </w:p>
    <w:p w14:paraId="4F607AE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3579C6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1318D76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B0BF05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0017 - test</w:t>
      </w:r>
    </w:p>
    <w:p w14:paraId="541031B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C5019D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77FC173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1D133EB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065AEDD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96343B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202ACCC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24FED8B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5FCBD57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29C8336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068F11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4F54D0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Measurement cannot be null</w:t>
      </w:r>
    </w:p>
    <w:p w14:paraId="6197F6C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DE4241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5449455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BD42EFE" w14:textId="6128B96F" w:rsidR="00C73B00" w:rsidRDefault="00C73B00" w:rsidP="00C73B00">
      <w:pPr>
        <w:pStyle w:val="Heading2"/>
      </w:pPr>
      <w:r>
        <w:t>test</w:t>
      </w:r>
      <w:r>
        <w:t>42</w:t>
      </w:r>
    </w:p>
    <w:p w14:paraId="19F71E2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84BE94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42: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addMethod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-------------------</w:t>
      </w:r>
    </w:p>
    <w:p w14:paraId="534103F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0042C76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1CE92AC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0018 - test</w:t>
      </w:r>
    </w:p>
    <w:p w14:paraId="381B55D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BB8BB6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48FAFF6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602575E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1828E41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3C29FD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0C7AED6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62F12F8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59B8211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07DB005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7A818C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6CADBE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'Combine the egg whites and the flour'</w:t>
      </w:r>
    </w:p>
    <w:p w14:paraId="2F63693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3C8283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00BB998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7FD97D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0018 - test</w:t>
      </w:r>
    </w:p>
    <w:p w14:paraId="16B653F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BBF252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1F00685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6DB0778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25E725C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FA211B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778DCCE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15FAA1B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4B19F32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3D9299B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2. Combine the egg whites and the flour</w:t>
      </w:r>
    </w:p>
    <w:p w14:paraId="3C205DF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40C2C8E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BA2AB9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7A9CF5D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25EB92E" w14:textId="6AF5E6FC" w:rsidR="00C73B00" w:rsidRDefault="00C73B00" w:rsidP="00C73B00">
      <w:pPr>
        <w:pStyle w:val="Heading2"/>
      </w:pPr>
      <w:r>
        <w:t>test</w:t>
      </w:r>
      <w:r>
        <w:t>43</w:t>
      </w:r>
    </w:p>
    <w:p w14:paraId="728F8E2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84E04D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43: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addMethod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shortest possible ------------</w:t>
      </w:r>
    </w:p>
    <w:p w14:paraId="341C009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314ECCC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7131C8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0019 - test</w:t>
      </w:r>
    </w:p>
    <w:p w14:paraId="7339406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6688A7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239478A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11E589E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2DE7C6E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FC61B9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5E1CD52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132B2C7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7A549FA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1B7D90C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B27E44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46E5F2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'a'</w:t>
      </w:r>
    </w:p>
    <w:p w14:paraId="1945145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A2A17C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0BDF4D1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109E3C3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0019 - test</w:t>
      </w:r>
    </w:p>
    <w:p w14:paraId="2179967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08D8CA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6159921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4446A21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64C56AD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4A0276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0F1357F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7423044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7E69398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25D06FA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2. a</w:t>
      </w:r>
    </w:p>
    <w:p w14:paraId="4858D08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1245C4D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99CF2C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351A762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6AB465B" w14:textId="42267D30" w:rsidR="00C73B00" w:rsidRDefault="00C73B00" w:rsidP="00C73B00">
      <w:pPr>
        <w:pStyle w:val="Heading2"/>
      </w:pPr>
      <w:r>
        <w:t>test</w:t>
      </w:r>
      <w:r>
        <w:t>4</w:t>
      </w:r>
      <w:r>
        <w:t>4</w:t>
      </w:r>
    </w:p>
    <w:p w14:paraId="5332FF3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676E84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44: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addMethod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longest possible -------------</w:t>
      </w:r>
    </w:p>
    <w:p w14:paraId="7AB8F3A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246953E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7C4516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0020 - test</w:t>
      </w:r>
    </w:p>
    <w:p w14:paraId="4174CF9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94D8E2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6F5453D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1122981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77304FA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36C186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34F0E86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190FBD9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0BE8EFF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024BCE9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140951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5A3D22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'aaaaaaaaaaaaaaaaaaaaaaaaaaaaaaaaaaaaaaaaaaaaaaaaaaaaaaaaaaaaaaaaaaaaaaaaaaaaaaaaaaaaaaaaaaaaaaaaaaa'</w:t>
      </w:r>
    </w:p>
    <w:p w14:paraId="48C2AB6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F36DBA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2695367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4558227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0020 - test</w:t>
      </w:r>
    </w:p>
    <w:p w14:paraId="612F0CE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50E629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73EA0E6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7538734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11ABDC4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92EC6D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628F1CA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274AA70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75F7980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368F48F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2. aaaaaaaaaaaaaaaaaaaaaaaaaaaaaaaaaaaaaaaaaaaaaaaaaaaaaaaaaaaaaaaaaaaaaaaaaaaaaaaaaaaaaaaaaaaaaaaaaaa</w:t>
      </w:r>
    </w:p>
    <w:p w14:paraId="31EFD7A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5931991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ECA8BE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1B66E00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99D7F4A" w14:textId="286F06CC" w:rsidR="00C73B00" w:rsidRDefault="00C73B00" w:rsidP="00C73B00">
      <w:pPr>
        <w:pStyle w:val="Heading2"/>
      </w:pPr>
      <w:r>
        <w:t>test</w:t>
      </w:r>
      <w:r>
        <w:t>45</w:t>
      </w:r>
    </w:p>
    <w:p w14:paraId="54AC8F8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B0C2AD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45: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addMethod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(short) ---------</w:t>
      </w:r>
    </w:p>
    <w:p w14:paraId="1CD3E49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07F5BCD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795A563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0021 - test</w:t>
      </w:r>
    </w:p>
    <w:p w14:paraId="19AACBE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85D5F3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411ABC5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39B7222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41A60AE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9FC5C5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016F401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23FA549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558C4BC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0244AAC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1F57CE5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69293E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''</w:t>
      </w:r>
    </w:p>
    <w:p w14:paraId="403FEDC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F922A0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55646CD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8AF995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0021 - test</w:t>
      </w:r>
    </w:p>
    <w:p w14:paraId="539B864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07A8D6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488EC8A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28B4CFF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3B9BF98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9C050A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11E2579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3346A4D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382F221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033C104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249E6B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824A95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Step must be between 0 and 100 characters</w:t>
      </w:r>
    </w:p>
    <w:p w14:paraId="118040B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03ED65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05B0994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66478E8" w14:textId="673CEBED" w:rsidR="00C73B00" w:rsidRDefault="00C73B00" w:rsidP="00C73B00">
      <w:pPr>
        <w:pStyle w:val="Heading2"/>
      </w:pPr>
      <w:r>
        <w:t>test</w:t>
      </w:r>
      <w:r>
        <w:t>46</w:t>
      </w:r>
    </w:p>
    <w:p w14:paraId="62F3EC1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2B50D47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46: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addMethod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(long) ----------</w:t>
      </w:r>
    </w:p>
    <w:p w14:paraId="36CB251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2A5B14C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33941A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0022 - test</w:t>
      </w:r>
    </w:p>
    <w:p w14:paraId="46988D5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5723A9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6A3F6FE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1EB3D23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7394931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5DCF1D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283790D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76BB5A1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0C7D39F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3B24B4E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0A3DFB4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6DCE2E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'aaaaaaaaaaaaaaaaaaaaaaaaaaaaaaaaaaaaaaaaaaaaaaaaaaaaaaaaaaaaaaaaaaaaaaaaaaaaaaaaaaaaaaaaaaaaaaaaaaaa'</w:t>
      </w:r>
    </w:p>
    <w:p w14:paraId="62FA70A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CC1306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After:</w:t>
      </w:r>
    </w:p>
    <w:p w14:paraId="5A6AC8E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4DAAAF9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0022 - test</w:t>
      </w:r>
    </w:p>
    <w:p w14:paraId="28202ED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5B1E44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Undefined</w:t>
      </w:r>
    </w:p>
    <w:p w14:paraId="448EEFB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 Portion(s)</w:t>
      </w:r>
    </w:p>
    <w:p w14:paraId="3A8E8E8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0.26 Calories per portion</w:t>
      </w:r>
    </w:p>
    <w:p w14:paraId="09FF9FF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EA8EAC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214292A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Apples - 1g</w:t>
      </w:r>
    </w:p>
    <w:p w14:paraId="1201E944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6E5E9730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test method step</w:t>
      </w:r>
    </w:p>
    <w:p w14:paraId="3DDB033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1616919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ADD4F4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Error: 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>: Step must be between 0 and 100 characters</w:t>
      </w:r>
    </w:p>
    <w:p w14:paraId="17378B2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8E1EC5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1E35E1D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733C15C" w14:textId="4231E840" w:rsidR="00C73B00" w:rsidRDefault="00C73B00" w:rsidP="00C73B00">
      <w:pPr>
        <w:pStyle w:val="Heading2"/>
      </w:pPr>
      <w:r>
        <w:t>test</w:t>
      </w:r>
      <w:r>
        <w:t>47</w:t>
      </w:r>
    </w:p>
    <w:p w14:paraId="14269D9A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878C6E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47: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totalCalories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--------------------------</w:t>
      </w:r>
    </w:p>
    <w:p w14:paraId="3C73815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3635658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3985E3F5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0023 - Garlic Bread</w:t>
      </w:r>
    </w:p>
    <w:p w14:paraId="6087130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8F107D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Starter</w:t>
      </w:r>
    </w:p>
    <w:p w14:paraId="11C7CF2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4 Portion(s)</w:t>
      </w:r>
    </w:p>
    <w:p w14:paraId="3963D10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296.14 Calories per portion</w:t>
      </w:r>
    </w:p>
    <w:p w14:paraId="4556F80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475C90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Ingredients:</w:t>
      </w:r>
    </w:p>
    <w:p w14:paraId="25AE235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White Bread - 155g</w:t>
      </w:r>
    </w:p>
    <w:p w14:paraId="248F1FA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Cheese - 100g</w:t>
      </w:r>
    </w:p>
    <w:p w14:paraId="21BEB326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Butter - 50g</w:t>
      </w:r>
    </w:p>
    <w:p w14:paraId="2BEB6BFB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• Garlic - 12g</w:t>
      </w:r>
    </w:p>
    <w:p w14:paraId="019A5859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Method:</w:t>
      </w:r>
    </w:p>
    <w:p w14:paraId="193C11D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1. Preheat oven to 180°C (350°F).</w:t>
      </w:r>
    </w:p>
    <w:p w14:paraId="30855833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2. In a bowl, mix butter and minced garlic.</w:t>
      </w:r>
    </w:p>
    <w:p w14:paraId="06955B8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3. Spread the garlic butter on one side of each bread slice.</w:t>
      </w:r>
    </w:p>
    <w:p w14:paraId="2AE4442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4. Sprinkle grated cheese on top and bake until the cheese is melted and bread is toasted.</w:t>
      </w:r>
    </w:p>
    <w:p w14:paraId="121898E1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-------------------------------------</w:t>
      </w:r>
    </w:p>
    <w:p w14:paraId="54ADAABE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57C29A8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Returned: 296.1425</w:t>
      </w:r>
    </w:p>
    <w:p w14:paraId="2756E01C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AE04FFD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-------------------------------------</w:t>
      </w:r>
    </w:p>
    <w:p w14:paraId="1A697122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A25DF1F" w14:textId="77777777" w:rsidR="00C73B00" w:rsidRDefault="00C73B00" w:rsidP="00C73B0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6A72DE4" w14:textId="19D80D70" w:rsidR="00C73B00" w:rsidRDefault="00C73B00" w:rsidP="00C73B00"/>
    <w:p w14:paraId="108835EA" w14:textId="54891CA3" w:rsidR="00DB3D19" w:rsidRDefault="00DB3D19" w:rsidP="00C73B00"/>
    <w:p w14:paraId="2B1C6FC2" w14:textId="7CF83772" w:rsidR="00DB3D19" w:rsidRDefault="00DB3D19" w:rsidP="00C73B00"/>
    <w:p w14:paraId="597405AD" w14:textId="530AA207" w:rsidR="00DB3D19" w:rsidRDefault="00DB3D19" w:rsidP="00C73B00"/>
    <w:p w14:paraId="59F6BAC3" w14:textId="6967AAF8" w:rsidR="00DB3D19" w:rsidRDefault="00DB3D19" w:rsidP="00C73B00"/>
    <w:p w14:paraId="4916EE05" w14:textId="0FB60E4F" w:rsidR="00DB3D19" w:rsidRDefault="00DB3D19" w:rsidP="00C73B00"/>
    <w:p w14:paraId="564FB408" w14:textId="4ABA6DBF" w:rsidR="00DB3D19" w:rsidRDefault="00DB3D19" w:rsidP="00C73B00"/>
    <w:p w14:paraId="6D11263B" w14:textId="45F48A36" w:rsidR="00DB3D19" w:rsidRDefault="00DB3D19" w:rsidP="00C73B00"/>
    <w:p w14:paraId="51671F4B" w14:textId="7C286CBD" w:rsidR="00DB3D19" w:rsidRDefault="00DB3D19" w:rsidP="00C73B00"/>
    <w:p w14:paraId="35E08F76" w14:textId="02EC8500" w:rsidR="00DB3D19" w:rsidRDefault="00DB3D19" w:rsidP="00C73B00"/>
    <w:p w14:paraId="46B71064" w14:textId="77FC996E" w:rsidR="00DB3D19" w:rsidRDefault="00DB3D19" w:rsidP="00C73B00"/>
    <w:p w14:paraId="3096FE48" w14:textId="2BA5EA99" w:rsidR="00DB3D19" w:rsidRDefault="00DB3D19" w:rsidP="00C73B00"/>
    <w:p w14:paraId="1725AC47" w14:textId="1B4ED837" w:rsidR="00DB3D19" w:rsidRDefault="00DB3D19" w:rsidP="00C73B00"/>
    <w:p w14:paraId="3AC98734" w14:textId="6054ABD5" w:rsidR="00DB3D19" w:rsidRDefault="00DB3D19" w:rsidP="00C73B00"/>
    <w:p w14:paraId="2B50F155" w14:textId="5B471362" w:rsidR="00DB3D19" w:rsidRDefault="00DB3D19" w:rsidP="00C73B00"/>
    <w:p w14:paraId="50BF77B5" w14:textId="5C60442D" w:rsidR="00DB3D19" w:rsidRDefault="00DB3D19" w:rsidP="00C73B00"/>
    <w:p w14:paraId="742461FD" w14:textId="32D0197A" w:rsidR="00DB3D19" w:rsidRDefault="00DB3D19" w:rsidP="00C73B00"/>
    <w:p w14:paraId="746E2CD1" w14:textId="496F2511" w:rsidR="00DB3D19" w:rsidRDefault="00DB3D19" w:rsidP="00DB3D19">
      <w:pPr>
        <w:pStyle w:val="Heading1"/>
      </w:pPr>
      <w:proofErr w:type="spellStart"/>
      <w:r>
        <w:t>WeeklyMenu</w:t>
      </w:r>
      <w:proofErr w:type="spellEnd"/>
      <w:r>
        <w:t xml:space="preserve"> Tests</w:t>
      </w:r>
    </w:p>
    <w:p w14:paraId="31E831A0" w14:textId="77777777" w:rsidR="00DB3D19" w:rsidRDefault="00DB3D19" w:rsidP="00DB3D1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</w:t>
      </w:r>
      <w:r>
        <w:t>48</w:t>
      </w:r>
      <w:r w:rsidRPr="00DB3D19">
        <w:rPr>
          <w:rFonts w:ascii="Consolas" w:hAnsi="Consolas"/>
          <w:color w:val="EBEBEB"/>
          <w:sz w:val="16"/>
          <w:szCs w:val="16"/>
        </w:rPr>
        <w:t xml:space="preserve"> </w:t>
      </w:r>
    </w:p>
    <w:p w14:paraId="1792850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48: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addRecipe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</w:t>
      </w:r>
    </w:p>
    <w:p w14:paraId="6B057A8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4C3BC22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B950680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0F27214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B34BD9E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-----              -----              -----          </w:t>
      </w:r>
    </w:p>
    <w:p w14:paraId="615B36E8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Tuesday    -----              -----              -----          </w:t>
      </w:r>
    </w:p>
    <w:p w14:paraId="03563A5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-----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             -----              -----          </w:t>
      </w:r>
    </w:p>
    <w:p w14:paraId="1E08460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-----              -----              -----          </w:t>
      </w:r>
    </w:p>
    <w:p w14:paraId="3E73B6D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Friday     -----              -----              -----          </w:t>
      </w:r>
    </w:p>
    <w:p w14:paraId="783A1B5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837AC2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AD41C0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Garlic Bread, 3, 3</w:t>
      </w:r>
    </w:p>
    <w:p w14:paraId="7643F36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7DEE0B0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After: </w:t>
      </w:r>
    </w:p>
    <w:p w14:paraId="2C5E810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089A3A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7B57B53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ECF5192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-----              -----              -----          </w:t>
      </w:r>
    </w:p>
    <w:p w14:paraId="22794B8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Tuesday    -----              -----              -----          </w:t>
      </w:r>
    </w:p>
    <w:p w14:paraId="2253F6EE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-----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             -----              Garlic Bread   </w:t>
      </w:r>
    </w:p>
    <w:p w14:paraId="0A34BD5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-----              -----              -----          </w:t>
      </w:r>
    </w:p>
    <w:p w14:paraId="2451556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Friday     -----              -----              -----          </w:t>
      </w:r>
    </w:p>
    <w:p w14:paraId="5F46283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1825B24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0EF49A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</w:t>
      </w:r>
    </w:p>
    <w:p w14:paraId="0F7A331B" w14:textId="57B2F51B" w:rsidR="003D6619" w:rsidRDefault="003D6619" w:rsidP="003D661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test4</w:t>
      </w:r>
      <w:r>
        <w:t>9</w:t>
      </w:r>
    </w:p>
    <w:p w14:paraId="16E9296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9E6A59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49: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addRecipe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</w:t>
      </w:r>
    </w:p>
    <w:p w14:paraId="706C7DA1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0D1C848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A14C60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29FE8B22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52C69D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-----              -----              -----          </w:t>
      </w:r>
    </w:p>
    <w:p w14:paraId="33E5832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Tuesday    -----              -----              -----          </w:t>
      </w:r>
    </w:p>
    <w:p w14:paraId="06E51011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-----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             -----              -----          </w:t>
      </w:r>
    </w:p>
    <w:p w14:paraId="1CA605B0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-----              -----              -----          </w:t>
      </w:r>
    </w:p>
    <w:p w14:paraId="2834FC8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Friday     -----              -----              -----          </w:t>
      </w:r>
    </w:p>
    <w:p w14:paraId="13C91E8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5A556E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30362F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null, 6, 0</w:t>
      </w:r>
    </w:p>
    <w:p w14:paraId="43F8540E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8BD6B0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After: </w:t>
      </w:r>
    </w:p>
    <w:p w14:paraId="05BF285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17B2158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3BBAE5F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C15FD8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-----              -----              -----          </w:t>
      </w:r>
    </w:p>
    <w:p w14:paraId="42AB8C4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Tuesday    -----              -----              -----          </w:t>
      </w:r>
    </w:p>
    <w:p w14:paraId="4A31DCD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-----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             -----              -----          </w:t>
      </w:r>
    </w:p>
    <w:p w14:paraId="75F1AB12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-----              -----              -----          </w:t>
      </w:r>
    </w:p>
    <w:p w14:paraId="533CCD9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Friday     -----              -----              -----          </w:t>
      </w:r>
    </w:p>
    <w:p w14:paraId="5EA91EC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90FC112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C6E892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 Message: </w:t>
      </w:r>
    </w:p>
    <w:p w14:paraId="0790B78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'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: </w:t>
      </w:r>
    </w:p>
    <w:p w14:paraId="55DD4A0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Errors: </w:t>
      </w:r>
    </w:p>
    <w:p w14:paraId="256E9B4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Recipe cannot be null</w:t>
      </w:r>
    </w:p>
    <w:p w14:paraId="1F48DD3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must be 1-5</w:t>
      </w:r>
    </w:p>
    <w:p w14:paraId="495B9E0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Course must be 1-3'</w:t>
      </w:r>
    </w:p>
    <w:p w14:paraId="5ACAA04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A748C6E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</w:t>
      </w:r>
    </w:p>
    <w:p w14:paraId="0771E959" w14:textId="5125B424" w:rsidR="003D6619" w:rsidRDefault="003D6619" w:rsidP="003D661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</w:t>
      </w:r>
      <w:r>
        <w:t>50</w:t>
      </w:r>
      <w:r w:rsidRPr="00DB3D19">
        <w:rPr>
          <w:rFonts w:ascii="Consolas" w:hAnsi="Consolas"/>
          <w:color w:val="EBEBEB"/>
          <w:sz w:val="16"/>
          <w:szCs w:val="16"/>
        </w:rPr>
        <w:t xml:space="preserve"> </w:t>
      </w:r>
    </w:p>
    <w:p w14:paraId="543C255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2722C9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50: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removeRecipe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</w:t>
      </w:r>
    </w:p>
    <w:p w14:paraId="112655F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06BD5AF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956CAC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01AF395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A36DBA0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Garlic Bread       Potato Leek So-    Apple and </w:t>
      </w:r>
      <w:proofErr w:type="spellStart"/>
      <w:r>
        <w:rPr>
          <w:rFonts w:ascii="Consolas" w:hAnsi="Consolas"/>
          <w:color w:val="EBEBEB"/>
          <w:sz w:val="16"/>
          <w:szCs w:val="16"/>
        </w:rPr>
        <w:t>Cinn</w:t>
      </w:r>
      <w:proofErr w:type="spellEnd"/>
      <w:r>
        <w:rPr>
          <w:rFonts w:ascii="Consolas" w:hAnsi="Consolas"/>
          <w:color w:val="EBEBEB"/>
          <w:sz w:val="16"/>
          <w:szCs w:val="16"/>
        </w:rPr>
        <w:t>-</w:t>
      </w:r>
    </w:p>
    <w:p w14:paraId="659464F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Tuesday    Stuffed Garlic-    Cheesy Baked P-    Cheese and App-</w:t>
      </w:r>
    </w:p>
    <w:p w14:paraId="08F322E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Lettuce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Wraps -    Ground Beef an-    Cinnamon Apple-</w:t>
      </w:r>
    </w:p>
    <w:p w14:paraId="728F3F2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Tomato and Lee-    Apple and Jam -    Apple Jam </w:t>
      </w:r>
      <w:proofErr w:type="spellStart"/>
      <w:r>
        <w:rPr>
          <w:rFonts w:ascii="Consolas" w:hAnsi="Consolas"/>
          <w:color w:val="EBEBEB"/>
          <w:sz w:val="16"/>
          <w:szCs w:val="16"/>
        </w:rPr>
        <w:t>Thum</w:t>
      </w:r>
      <w:proofErr w:type="spellEnd"/>
      <w:r>
        <w:rPr>
          <w:rFonts w:ascii="Consolas" w:hAnsi="Consolas"/>
          <w:color w:val="EBEBEB"/>
          <w:sz w:val="16"/>
          <w:szCs w:val="16"/>
        </w:rPr>
        <w:t>-</w:t>
      </w:r>
    </w:p>
    <w:p w14:paraId="7C769454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Friday     Celery and Che-    Egg and Onion -    Cheese and Jam-</w:t>
      </w:r>
    </w:p>
    <w:p w14:paraId="6C2560B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0FC0C3E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06E968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3, 3</w:t>
      </w:r>
    </w:p>
    <w:p w14:paraId="7D921B3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92C4E6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After: </w:t>
      </w:r>
    </w:p>
    <w:p w14:paraId="63C88B7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F9B9AC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2F8E1E8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A37325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Garlic Bread       Potato Leek So-    Apple and </w:t>
      </w:r>
      <w:proofErr w:type="spellStart"/>
      <w:r>
        <w:rPr>
          <w:rFonts w:ascii="Consolas" w:hAnsi="Consolas"/>
          <w:color w:val="EBEBEB"/>
          <w:sz w:val="16"/>
          <w:szCs w:val="16"/>
        </w:rPr>
        <w:t>Cinn</w:t>
      </w:r>
      <w:proofErr w:type="spellEnd"/>
      <w:r>
        <w:rPr>
          <w:rFonts w:ascii="Consolas" w:hAnsi="Consolas"/>
          <w:color w:val="EBEBEB"/>
          <w:sz w:val="16"/>
          <w:szCs w:val="16"/>
        </w:rPr>
        <w:t>-</w:t>
      </w:r>
    </w:p>
    <w:p w14:paraId="3293C82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Tuesday    Stuffed Garlic-    Cheesy Baked P-    Cheese and App-</w:t>
      </w:r>
    </w:p>
    <w:p w14:paraId="6A72DDE1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Lettuce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Wraps -    Ground Beef an-    -----          </w:t>
      </w:r>
    </w:p>
    <w:p w14:paraId="53B6ECC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Tomato and Lee-    Apple and Jam -    Apple Jam </w:t>
      </w:r>
      <w:proofErr w:type="spellStart"/>
      <w:r>
        <w:rPr>
          <w:rFonts w:ascii="Consolas" w:hAnsi="Consolas"/>
          <w:color w:val="EBEBEB"/>
          <w:sz w:val="16"/>
          <w:szCs w:val="16"/>
        </w:rPr>
        <w:t>Thum</w:t>
      </w:r>
      <w:proofErr w:type="spellEnd"/>
      <w:r>
        <w:rPr>
          <w:rFonts w:ascii="Consolas" w:hAnsi="Consolas"/>
          <w:color w:val="EBEBEB"/>
          <w:sz w:val="16"/>
          <w:szCs w:val="16"/>
        </w:rPr>
        <w:t>-</w:t>
      </w:r>
    </w:p>
    <w:p w14:paraId="2BA6B20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Friday     Celery and Che-    Egg and Onion -    Cheese and Jam-</w:t>
      </w:r>
    </w:p>
    <w:p w14:paraId="3507F282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CEF41C4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1BABC31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</w:t>
      </w:r>
    </w:p>
    <w:p w14:paraId="0065CD52" w14:textId="13A9A442" w:rsidR="003D6619" w:rsidRDefault="003D6619" w:rsidP="003D661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test5</w:t>
      </w:r>
      <w:r>
        <w:t>1</w:t>
      </w:r>
      <w:r w:rsidRPr="00DB3D19">
        <w:rPr>
          <w:rFonts w:ascii="Consolas" w:hAnsi="Consolas"/>
          <w:color w:val="EBEBEB"/>
          <w:sz w:val="16"/>
          <w:szCs w:val="16"/>
        </w:rPr>
        <w:t xml:space="preserve"> </w:t>
      </w:r>
    </w:p>
    <w:p w14:paraId="03D2824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DDD063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51: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removeRecipe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</w:t>
      </w:r>
    </w:p>
    <w:p w14:paraId="6344EBD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66193C5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12E067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0DBAEA0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6B116D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Garlic Bread       Potato Leek So-    Apple and </w:t>
      </w:r>
      <w:proofErr w:type="spellStart"/>
      <w:r>
        <w:rPr>
          <w:rFonts w:ascii="Consolas" w:hAnsi="Consolas"/>
          <w:color w:val="EBEBEB"/>
          <w:sz w:val="16"/>
          <w:szCs w:val="16"/>
        </w:rPr>
        <w:t>Cinn</w:t>
      </w:r>
      <w:proofErr w:type="spellEnd"/>
      <w:r>
        <w:rPr>
          <w:rFonts w:ascii="Consolas" w:hAnsi="Consolas"/>
          <w:color w:val="EBEBEB"/>
          <w:sz w:val="16"/>
          <w:szCs w:val="16"/>
        </w:rPr>
        <w:t>-</w:t>
      </w:r>
    </w:p>
    <w:p w14:paraId="62C5F91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Tuesday    Stuffed Garlic-    Cheesy Baked P-    Cheese and App-</w:t>
      </w:r>
    </w:p>
    <w:p w14:paraId="5FF1D00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Lettuce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Wraps -    Ground Beef an-    Cinnamon Apple-</w:t>
      </w:r>
    </w:p>
    <w:p w14:paraId="5AC6933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Tomato and Lee-    Apple and Jam -    Apple Jam </w:t>
      </w:r>
      <w:proofErr w:type="spellStart"/>
      <w:r>
        <w:rPr>
          <w:rFonts w:ascii="Consolas" w:hAnsi="Consolas"/>
          <w:color w:val="EBEBEB"/>
          <w:sz w:val="16"/>
          <w:szCs w:val="16"/>
        </w:rPr>
        <w:t>Thum</w:t>
      </w:r>
      <w:proofErr w:type="spellEnd"/>
      <w:r>
        <w:rPr>
          <w:rFonts w:ascii="Consolas" w:hAnsi="Consolas"/>
          <w:color w:val="EBEBEB"/>
          <w:sz w:val="16"/>
          <w:szCs w:val="16"/>
        </w:rPr>
        <w:t>-</w:t>
      </w:r>
    </w:p>
    <w:p w14:paraId="0F0B0D7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Friday     Celery and Che-    Egg and Onion -    Cheese and Jam-</w:t>
      </w:r>
    </w:p>
    <w:p w14:paraId="361119B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914B994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B2047C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6, 0</w:t>
      </w:r>
    </w:p>
    <w:p w14:paraId="606E24B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C83334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After: </w:t>
      </w:r>
    </w:p>
    <w:p w14:paraId="505330D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285804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7697B56E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518244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Garlic Bread       Potato Leek So-    Apple and </w:t>
      </w:r>
      <w:proofErr w:type="spellStart"/>
      <w:r>
        <w:rPr>
          <w:rFonts w:ascii="Consolas" w:hAnsi="Consolas"/>
          <w:color w:val="EBEBEB"/>
          <w:sz w:val="16"/>
          <w:szCs w:val="16"/>
        </w:rPr>
        <w:t>Cinn</w:t>
      </w:r>
      <w:proofErr w:type="spellEnd"/>
      <w:r>
        <w:rPr>
          <w:rFonts w:ascii="Consolas" w:hAnsi="Consolas"/>
          <w:color w:val="EBEBEB"/>
          <w:sz w:val="16"/>
          <w:szCs w:val="16"/>
        </w:rPr>
        <w:t>-</w:t>
      </w:r>
    </w:p>
    <w:p w14:paraId="7A34F0F0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Tuesday    Stuffed Garlic-    Cheesy Baked P-    Cheese and App-</w:t>
      </w:r>
    </w:p>
    <w:p w14:paraId="5C0C210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Lettuce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Wraps -    Ground Beef an-    Cinnamon Apple-</w:t>
      </w:r>
    </w:p>
    <w:p w14:paraId="585BA424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Tomato and Lee-    Apple and Jam -    Apple Jam </w:t>
      </w:r>
      <w:proofErr w:type="spellStart"/>
      <w:r>
        <w:rPr>
          <w:rFonts w:ascii="Consolas" w:hAnsi="Consolas"/>
          <w:color w:val="EBEBEB"/>
          <w:sz w:val="16"/>
          <w:szCs w:val="16"/>
        </w:rPr>
        <w:t>Thum</w:t>
      </w:r>
      <w:proofErr w:type="spellEnd"/>
      <w:r>
        <w:rPr>
          <w:rFonts w:ascii="Consolas" w:hAnsi="Consolas"/>
          <w:color w:val="EBEBEB"/>
          <w:sz w:val="16"/>
          <w:szCs w:val="16"/>
        </w:rPr>
        <w:t>-</w:t>
      </w:r>
    </w:p>
    <w:p w14:paraId="4EB4E56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Friday     Celery and Che-    Egg and Onion -    Cheese and Jam-</w:t>
      </w:r>
    </w:p>
    <w:p w14:paraId="0CD2531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BCAD160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ECF544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Error Message: </w:t>
      </w:r>
    </w:p>
    <w:p w14:paraId="62E0D9C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'</w:t>
      </w:r>
      <w:proofErr w:type="spellStart"/>
      <w:proofErr w:type="gramStart"/>
      <w:r>
        <w:rPr>
          <w:rFonts w:ascii="Consolas" w:hAnsi="Consolas"/>
          <w:color w:val="6FC5EE"/>
          <w:sz w:val="16"/>
          <w:szCs w:val="16"/>
          <w:u w:val="single"/>
        </w:rPr>
        <w:t>java.lang</w:t>
      </w:r>
      <w:proofErr w:type="gramEnd"/>
      <w:r>
        <w:rPr>
          <w:rFonts w:ascii="Consolas" w:hAnsi="Consolas"/>
          <w:color w:val="6FC5EE"/>
          <w:sz w:val="16"/>
          <w:szCs w:val="16"/>
          <w:u w:val="single"/>
        </w:rPr>
        <w:t>.Exception</w:t>
      </w:r>
      <w:proofErr w:type="spellEnd"/>
      <w:r>
        <w:rPr>
          <w:rFonts w:ascii="Consolas" w:hAnsi="Consolas"/>
          <w:color w:val="EBEBEB"/>
          <w:sz w:val="16"/>
          <w:szCs w:val="16"/>
        </w:rPr>
        <w:t xml:space="preserve">: Errors: </w:t>
      </w:r>
    </w:p>
    <w:p w14:paraId="670F3A5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must be 1-5</w:t>
      </w:r>
    </w:p>
    <w:p w14:paraId="4E3D613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Course must be 1-3'</w:t>
      </w:r>
    </w:p>
    <w:p w14:paraId="23C827E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0AF41A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</w:t>
      </w:r>
    </w:p>
    <w:p w14:paraId="6E7665C1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CE2664D" w14:textId="3EBBAAE2" w:rsidR="003D6619" w:rsidRDefault="003D6619" w:rsidP="003D661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test5</w:t>
      </w:r>
      <w:r>
        <w:t>2</w:t>
      </w:r>
      <w:r w:rsidRPr="00DB3D19">
        <w:rPr>
          <w:rFonts w:ascii="Consolas" w:hAnsi="Consolas"/>
          <w:color w:val="EBEBEB"/>
          <w:sz w:val="16"/>
          <w:szCs w:val="16"/>
        </w:rPr>
        <w:t xml:space="preserve"> </w:t>
      </w:r>
    </w:p>
    <w:p w14:paraId="5A612C0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16"/>
          <w:szCs w:val="16"/>
        </w:rPr>
      </w:pPr>
    </w:p>
    <w:p w14:paraId="4F2A7EE5" w14:textId="6E0F41EE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52: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clearMenu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-------------------</w:t>
      </w:r>
    </w:p>
    <w:p w14:paraId="2C52F2AE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0534CEB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5EBCDC0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5241153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5D7D05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Garlic Bread       Potato Leek So-    Apple and </w:t>
      </w:r>
      <w:proofErr w:type="spellStart"/>
      <w:r>
        <w:rPr>
          <w:rFonts w:ascii="Consolas" w:hAnsi="Consolas"/>
          <w:color w:val="EBEBEB"/>
          <w:sz w:val="16"/>
          <w:szCs w:val="16"/>
        </w:rPr>
        <w:t>Cinn</w:t>
      </w:r>
      <w:proofErr w:type="spellEnd"/>
      <w:r>
        <w:rPr>
          <w:rFonts w:ascii="Consolas" w:hAnsi="Consolas"/>
          <w:color w:val="EBEBEB"/>
          <w:sz w:val="16"/>
          <w:szCs w:val="16"/>
        </w:rPr>
        <w:t>-</w:t>
      </w:r>
    </w:p>
    <w:p w14:paraId="6360B95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Tuesday    Stuffed Garlic-    Cheesy Baked P-    Cheese and App-</w:t>
      </w:r>
    </w:p>
    <w:p w14:paraId="10B3956E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Lettuce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Wraps -    Ground Beef an-    Cinnamon Apple-</w:t>
      </w:r>
    </w:p>
    <w:p w14:paraId="5478475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Tomato and Lee-    Apple and Jam -    Apple Jam </w:t>
      </w:r>
      <w:proofErr w:type="spellStart"/>
      <w:r>
        <w:rPr>
          <w:rFonts w:ascii="Consolas" w:hAnsi="Consolas"/>
          <w:color w:val="EBEBEB"/>
          <w:sz w:val="16"/>
          <w:szCs w:val="16"/>
        </w:rPr>
        <w:t>Thum</w:t>
      </w:r>
      <w:proofErr w:type="spellEnd"/>
      <w:r>
        <w:rPr>
          <w:rFonts w:ascii="Consolas" w:hAnsi="Consolas"/>
          <w:color w:val="EBEBEB"/>
          <w:sz w:val="16"/>
          <w:szCs w:val="16"/>
        </w:rPr>
        <w:t>-</w:t>
      </w:r>
    </w:p>
    <w:p w14:paraId="2556DA02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Friday     Celery and Che-    Egg and Onion -    Cheese and Jam-</w:t>
      </w:r>
    </w:p>
    <w:p w14:paraId="0FF6580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89C6540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2E53E7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F9B0D2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After: </w:t>
      </w:r>
    </w:p>
    <w:p w14:paraId="0A54D03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2C56EA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1B33DDB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FCE2494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-----              -----              -----          </w:t>
      </w:r>
    </w:p>
    <w:p w14:paraId="125E0CD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Tuesday    -----              -----              -----          </w:t>
      </w:r>
    </w:p>
    <w:p w14:paraId="3D1F947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-----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             -----              -----          </w:t>
      </w:r>
    </w:p>
    <w:p w14:paraId="7F8F2C1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-----              -----              -----          </w:t>
      </w:r>
    </w:p>
    <w:p w14:paraId="329C25A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Friday     -----              -----              -----          </w:t>
      </w:r>
    </w:p>
    <w:p w14:paraId="2B5E79A0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26CBAC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04735D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</w:t>
      </w:r>
    </w:p>
    <w:p w14:paraId="409767CF" w14:textId="53091E8E" w:rsidR="003D6619" w:rsidRDefault="003D6619" w:rsidP="003D661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test5</w:t>
      </w:r>
      <w:r>
        <w:t>3</w:t>
      </w:r>
      <w:r w:rsidRPr="00DB3D19">
        <w:rPr>
          <w:rFonts w:ascii="Consolas" w:hAnsi="Consolas"/>
          <w:color w:val="EBEBEB"/>
          <w:sz w:val="16"/>
          <w:szCs w:val="16"/>
        </w:rPr>
        <w:t xml:space="preserve"> </w:t>
      </w:r>
    </w:p>
    <w:p w14:paraId="46E9847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78BEA1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53: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isEmpty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empty -----------</w:t>
      </w:r>
    </w:p>
    <w:p w14:paraId="1DA0CF00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3D31E78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E8BE62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180A5F2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0F06ED2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-----              -----              -----          </w:t>
      </w:r>
    </w:p>
    <w:p w14:paraId="02D85578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Tuesday    -----              -----              -----          </w:t>
      </w:r>
    </w:p>
    <w:p w14:paraId="405394A4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-----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             -----              -----          </w:t>
      </w:r>
    </w:p>
    <w:p w14:paraId="617A2C53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-----              -----              -----          </w:t>
      </w:r>
    </w:p>
    <w:p w14:paraId="27034758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Friday     -----              -----              -----          </w:t>
      </w:r>
    </w:p>
    <w:p w14:paraId="43D4B09E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188795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BA3AD3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Returned: </w:t>
      </w:r>
    </w:p>
    <w:p w14:paraId="5138C9B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true</w:t>
      </w:r>
    </w:p>
    <w:p w14:paraId="0A9EFD8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</w:t>
      </w:r>
    </w:p>
    <w:p w14:paraId="1FE6143D" w14:textId="094795C3" w:rsidR="003D6619" w:rsidRDefault="003D6619" w:rsidP="003D661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test5</w:t>
      </w:r>
      <w:r>
        <w:t>4</w:t>
      </w:r>
      <w:r w:rsidRPr="00DB3D19">
        <w:rPr>
          <w:rFonts w:ascii="Consolas" w:hAnsi="Consolas"/>
          <w:color w:val="EBEBEB"/>
          <w:sz w:val="16"/>
          <w:szCs w:val="16"/>
        </w:rPr>
        <w:t xml:space="preserve"> </w:t>
      </w:r>
    </w:p>
    <w:p w14:paraId="1071A0B4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22EDFBF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54: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isEmpty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not empty--------</w:t>
      </w:r>
    </w:p>
    <w:p w14:paraId="0B4A91B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Before: </w:t>
      </w:r>
    </w:p>
    <w:p w14:paraId="46C589C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3435EC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Day        Starter            Main                Dessert</w:t>
      </w:r>
    </w:p>
    <w:p w14:paraId="6A97B6B5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949235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Monday     -----              -----              -----          </w:t>
      </w:r>
    </w:p>
    <w:p w14:paraId="65DE3F96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Tuesday    -----              -----              -----          </w:t>
      </w:r>
    </w:p>
    <w:p w14:paraId="1A3A3C0E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gramStart"/>
      <w:r>
        <w:rPr>
          <w:rFonts w:ascii="Consolas" w:hAnsi="Consolas"/>
          <w:color w:val="EBEBEB"/>
          <w:sz w:val="16"/>
          <w:szCs w:val="16"/>
        </w:rPr>
        <w:t>Wednesday  -----</w:t>
      </w:r>
      <w:proofErr w:type="gramEnd"/>
      <w:r>
        <w:rPr>
          <w:rFonts w:ascii="Consolas" w:hAnsi="Consolas"/>
          <w:color w:val="EBEBEB"/>
          <w:sz w:val="16"/>
          <w:szCs w:val="16"/>
        </w:rPr>
        <w:t xml:space="preserve">              -----              Garlic Bread   </w:t>
      </w:r>
    </w:p>
    <w:p w14:paraId="471EA167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Thursday   -----              -----              -----          </w:t>
      </w:r>
    </w:p>
    <w:p w14:paraId="7D22CEB8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Friday     -----              -----              -----          </w:t>
      </w:r>
    </w:p>
    <w:p w14:paraId="3B617509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4D3AE6A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7D6F1AC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Returned: </w:t>
      </w:r>
    </w:p>
    <w:p w14:paraId="3C02332B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false</w:t>
      </w:r>
    </w:p>
    <w:p w14:paraId="3B71D0BD" w14:textId="77777777" w:rsidR="003D6619" w:rsidRDefault="003D6619" w:rsidP="003D6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--------------------------</w:t>
      </w:r>
    </w:p>
    <w:p w14:paraId="0A9243CD" w14:textId="6EE69316" w:rsidR="00DB3D19" w:rsidRDefault="00281DCF" w:rsidP="00281DCF">
      <w:pPr>
        <w:pStyle w:val="Heading1"/>
      </w:pPr>
      <w:r>
        <w:t>Utility Tests</w:t>
      </w:r>
    </w:p>
    <w:p w14:paraId="1EA5A509" w14:textId="041CBB97" w:rsidR="005F05E9" w:rsidRPr="005F05E9" w:rsidRDefault="005F05E9" w:rsidP="005F05E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</w:t>
      </w:r>
      <w:r>
        <w:t>55</w:t>
      </w:r>
      <w:r w:rsidRPr="00DB3D19">
        <w:rPr>
          <w:rFonts w:ascii="Consolas" w:hAnsi="Consolas"/>
          <w:color w:val="EBEBEB"/>
          <w:sz w:val="16"/>
          <w:szCs w:val="16"/>
        </w:rPr>
        <w:t xml:space="preserve"> </w:t>
      </w:r>
    </w:p>
    <w:p w14:paraId="1E9971EB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55: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isName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--------</w:t>
      </w:r>
    </w:p>
    <w:p w14:paraId="7FB40674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'Hannah's Potato &amp; Leek Soup'</w:t>
      </w:r>
    </w:p>
    <w:p w14:paraId="38689849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Returned: true</w:t>
      </w:r>
    </w:p>
    <w:p w14:paraId="1FA70402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</w:t>
      </w:r>
    </w:p>
    <w:p w14:paraId="5D553AA3" w14:textId="7DFF304B" w:rsidR="005F05E9" w:rsidRDefault="005F05E9" w:rsidP="005F05E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test5</w:t>
      </w:r>
      <w:r>
        <w:t>6</w:t>
      </w:r>
      <w:r w:rsidRPr="00DB3D19">
        <w:rPr>
          <w:rFonts w:ascii="Consolas" w:hAnsi="Consolas"/>
          <w:color w:val="EBEBEB"/>
          <w:sz w:val="16"/>
          <w:szCs w:val="16"/>
        </w:rPr>
        <w:t xml:space="preserve"> </w:t>
      </w:r>
    </w:p>
    <w:p w14:paraId="6551923F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5646CB5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56: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isName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------</w:t>
      </w:r>
    </w:p>
    <w:p w14:paraId="78AB0BDB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</w:t>
      </w:r>
      <w:proofErr w:type="gramStart"/>
      <w:r>
        <w:rPr>
          <w:rFonts w:ascii="Consolas" w:hAnsi="Consolas"/>
          <w:color w:val="EBEBEB"/>
          <w:sz w:val="16"/>
          <w:szCs w:val="16"/>
        </w:rPr>
        <w:t>123!*</w:t>
      </w:r>
      <w:proofErr w:type="gramEnd"/>
      <w:r>
        <w:rPr>
          <w:rFonts w:ascii="Consolas" w:hAnsi="Consolas"/>
          <w:color w:val="EBEBEB"/>
          <w:sz w:val="16"/>
          <w:szCs w:val="16"/>
        </w:rPr>
        <w:t>%</w:t>
      </w:r>
      <w:proofErr w:type="spellStart"/>
      <w:r>
        <w:rPr>
          <w:rFonts w:ascii="Consolas" w:hAnsi="Consolas"/>
          <w:color w:val="EBEBEB"/>
          <w:sz w:val="16"/>
          <w:szCs w:val="16"/>
        </w:rPr>
        <w:t>abc</w:t>
      </w:r>
      <w:proofErr w:type="spellEnd"/>
      <w:r>
        <w:rPr>
          <w:rFonts w:ascii="Consolas" w:hAnsi="Consolas"/>
          <w:color w:val="EBEBEB"/>
          <w:sz w:val="16"/>
          <w:szCs w:val="16"/>
        </w:rPr>
        <w:t>'</w:t>
      </w:r>
    </w:p>
    <w:p w14:paraId="54F2C1ED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Returned: false</w:t>
      </w:r>
    </w:p>
    <w:p w14:paraId="00067433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</w:t>
      </w:r>
    </w:p>
    <w:p w14:paraId="41EC9CBD" w14:textId="6D2D658C" w:rsidR="005F05E9" w:rsidRDefault="005F05E9" w:rsidP="005F05E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test5</w:t>
      </w:r>
      <w:r>
        <w:t>7</w:t>
      </w:r>
    </w:p>
    <w:p w14:paraId="12A46680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E62E97E" w14:textId="77777777" w:rsidR="00C2549F" w:rsidRDefault="00C2549F" w:rsidP="00C254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57: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isNumeric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-----</w:t>
      </w:r>
    </w:p>
    <w:p w14:paraId="23A454ED" w14:textId="77777777" w:rsidR="00C2549F" w:rsidRDefault="00C2549F" w:rsidP="00C254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'1536'</w:t>
      </w:r>
    </w:p>
    <w:p w14:paraId="725ACCE1" w14:textId="77777777" w:rsidR="00C2549F" w:rsidRDefault="00C2549F" w:rsidP="00C254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Returned: false</w:t>
      </w:r>
    </w:p>
    <w:p w14:paraId="2072CA34" w14:textId="77777777" w:rsidR="00C2549F" w:rsidRDefault="00C2549F" w:rsidP="00C254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</w:t>
      </w:r>
    </w:p>
    <w:p w14:paraId="019D99A2" w14:textId="3AF19435" w:rsidR="005F05E9" w:rsidRDefault="005F05E9" w:rsidP="005F05E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test5</w:t>
      </w:r>
      <w:r>
        <w:t>8</w:t>
      </w:r>
      <w:r w:rsidRPr="00DB3D19">
        <w:rPr>
          <w:rFonts w:ascii="Consolas" w:hAnsi="Consolas"/>
          <w:color w:val="EBEBEB"/>
          <w:sz w:val="16"/>
          <w:szCs w:val="16"/>
        </w:rPr>
        <w:t xml:space="preserve"> </w:t>
      </w:r>
    </w:p>
    <w:p w14:paraId="3613C6F7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FC4B76A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58: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isNumeric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</w:t>
      </w:r>
    </w:p>
    <w:p w14:paraId="28BD3480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</w:t>
      </w:r>
      <w:proofErr w:type="gramStart"/>
      <w:r>
        <w:rPr>
          <w:rFonts w:ascii="Consolas" w:hAnsi="Consolas"/>
          <w:color w:val="EBEBEB"/>
          <w:sz w:val="16"/>
          <w:szCs w:val="16"/>
        </w:rPr>
        <w:t>123!*</w:t>
      </w:r>
      <w:proofErr w:type="gramEnd"/>
      <w:r>
        <w:rPr>
          <w:rFonts w:ascii="Consolas" w:hAnsi="Consolas"/>
          <w:color w:val="EBEBEB"/>
          <w:sz w:val="16"/>
          <w:szCs w:val="16"/>
        </w:rPr>
        <w:t>%</w:t>
      </w:r>
      <w:proofErr w:type="spellStart"/>
      <w:r>
        <w:rPr>
          <w:rFonts w:ascii="Consolas" w:hAnsi="Consolas"/>
          <w:color w:val="EBEBEB"/>
          <w:sz w:val="16"/>
          <w:szCs w:val="16"/>
        </w:rPr>
        <w:t>abc</w:t>
      </w:r>
      <w:proofErr w:type="spellEnd"/>
      <w:r>
        <w:rPr>
          <w:rFonts w:ascii="Consolas" w:hAnsi="Consolas"/>
          <w:color w:val="EBEBEB"/>
          <w:sz w:val="16"/>
          <w:szCs w:val="16"/>
        </w:rPr>
        <w:t>'</w:t>
      </w:r>
    </w:p>
    <w:p w14:paraId="7D93E7EA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Returned: false</w:t>
      </w:r>
    </w:p>
    <w:p w14:paraId="2E34FEE9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</w:t>
      </w:r>
    </w:p>
    <w:p w14:paraId="60CF7B6C" w14:textId="3D267A5B" w:rsidR="005F05E9" w:rsidRDefault="005F05E9" w:rsidP="005F05E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test5</w:t>
      </w:r>
      <w:r>
        <w:t>9</w:t>
      </w:r>
      <w:r w:rsidRPr="00DB3D19">
        <w:rPr>
          <w:rFonts w:ascii="Consolas" w:hAnsi="Consolas"/>
          <w:color w:val="EBEBEB"/>
          <w:sz w:val="16"/>
          <w:szCs w:val="16"/>
        </w:rPr>
        <w:t xml:space="preserve"> </w:t>
      </w:r>
    </w:p>
    <w:p w14:paraId="4223F0B5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7D63534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59: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isMeasurement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valid -</w:t>
      </w:r>
    </w:p>
    <w:p w14:paraId="6FC409D8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'400 g'</w:t>
      </w:r>
    </w:p>
    <w:p w14:paraId="4EBA8A58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Returned: true</w:t>
      </w:r>
    </w:p>
    <w:p w14:paraId="655A3AF1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-----------------------</w:t>
      </w:r>
    </w:p>
    <w:p w14:paraId="0830BECB" w14:textId="2B3F9A80" w:rsidR="005F05E9" w:rsidRDefault="005F05E9" w:rsidP="005F05E9">
      <w:pPr>
        <w:pStyle w:val="Heading2"/>
        <w:rPr>
          <w:rFonts w:ascii="Consolas" w:hAnsi="Consolas"/>
          <w:color w:val="EBEBEB"/>
          <w:sz w:val="16"/>
          <w:szCs w:val="16"/>
        </w:rPr>
      </w:pPr>
      <w:r>
        <w:t>test</w:t>
      </w:r>
      <w:r>
        <w:t>60</w:t>
      </w:r>
    </w:p>
    <w:p w14:paraId="51941BBF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9F95351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 xml:space="preserve">--- Test 60: </w:t>
      </w:r>
      <w:proofErr w:type="spellStart"/>
      <w:proofErr w:type="gramStart"/>
      <w:r>
        <w:rPr>
          <w:rFonts w:ascii="Consolas" w:hAnsi="Consolas"/>
          <w:color w:val="EBEBEB"/>
          <w:sz w:val="16"/>
          <w:szCs w:val="16"/>
        </w:rPr>
        <w:t>isMeasurement</w:t>
      </w:r>
      <w:proofErr w:type="spellEnd"/>
      <w:r>
        <w:rPr>
          <w:rFonts w:ascii="Consolas" w:hAnsi="Consolas"/>
          <w:color w:val="EBEBEB"/>
          <w:sz w:val="16"/>
          <w:szCs w:val="16"/>
        </w:rPr>
        <w:t>(</w:t>
      </w:r>
      <w:proofErr w:type="gramEnd"/>
      <w:r>
        <w:rPr>
          <w:rFonts w:ascii="Consolas" w:hAnsi="Consolas"/>
          <w:color w:val="EBEBEB"/>
          <w:sz w:val="16"/>
          <w:szCs w:val="16"/>
        </w:rPr>
        <w:t>) when invalid ---</w:t>
      </w:r>
    </w:p>
    <w:p w14:paraId="2CFE179A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Test data: '</w:t>
      </w:r>
      <w:proofErr w:type="gramStart"/>
      <w:r>
        <w:rPr>
          <w:rFonts w:ascii="Consolas" w:hAnsi="Consolas"/>
          <w:color w:val="EBEBEB"/>
          <w:sz w:val="16"/>
          <w:szCs w:val="16"/>
        </w:rPr>
        <w:t>123!*</w:t>
      </w:r>
      <w:proofErr w:type="gramEnd"/>
      <w:r>
        <w:rPr>
          <w:rFonts w:ascii="Consolas" w:hAnsi="Consolas"/>
          <w:color w:val="EBEBEB"/>
          <w:sz w:val="16"/>
          <w:szCs w:val="16"/>
        </w:rPr>
        <w:t>%</w:t>
      </w:r>
      <w:proofErr w:type="spellStart"/>
      <w:r>
        <w:rPr>
          <w:rFonts w:ascii="Consolas" w:hAnsi="Consolas"/>
          <w:color w:val="EBEBEB"/>
          <w:sz w:val="16"/>
          <w:szCs w:val="16"/>
        </w:rPr>
        <w:t>abc</w:t>
      </w:r>
      <w:proofErr w:type="spellEnd"/>
      <w:r>
        <w:rPr>
          <w:rFonts w:ascii="Consolas" w:hAnsi="Consolas"/>
          <w:color w:val="EBEBEB"/>
          <w:sz w:val="16"/>
          <w:szCs w:val="16"/>
        </w:rPr>
        <w:t>'</w:t>
      </w:r>
    </w:p>
    <w:p w14:paraId="2ADC4C3C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Returned: false</w:t>
      </w:r>
    </w:p>
    <w:p w14:paraId="606552BE" w14:textId="77777777" w:rsidR="005F05E9" w:rsidRDefault="005F05E9" w:rsidP="005F05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t>--- End Test Case ------------------</w:t>
      </w:r>
    </w:p>
    <w:p w14:paraId="47EDD85D" w14:textId="77777777" w:rsidR="00DB3D19" w:rsidRPr="00DB3D19" w:rsidRDefault="00DB3D19" w:rsidP="00DB3D19"/>
    <w:sectPr w:rsidR="00DB3D19" w:rsidRPr="00DB3D19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997C" w14:textId="77777777" w:rsidR="00C563EF" w:rsidRDefault="00C563EF" w:rsidP="00C6554A">
      <w:pPr>
        <w:spacing w:before="0" w:after="0" w:line="240" w:lineRule="auto"/>
      </w:pPr>
      <w:r>
        <w:separator/>
      </w:r>
    </w:p>
  </w:endnote>
  <w:endnote w:type="continuationSeparator" w:id="0">
    <w:p w14:paraId="51F3ABC9" w14:textId="77777777" w:rsidR="00C563EF" w:rsidRDefault="00C563E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6FB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7258" w14:textId="77777777" w:rsidR="00C563EF" w:rsidRDefault="00C563E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DDE84ED" w14:textId="77777777" w:rsidR="00C563EF" w:rsidRDefault="00C563E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EF"/>
    <w:rsid w:val="002554CD"/>
    <w:rsid w:val="00281DCF"/>
    <w:rsid w:val="00293B83"/>
    <w:rsid w:val="002B4294"/>
    <w:rsid w:val="00333D0D"/>
    <w:rsid w:val="003D6619"/>
    <w:rsid w:val="00431266"/>
    <w:rsid w:val="004C049F"/>
    <w:rsid w:val="005000E2"/>
    <w:rsid w:val="005F05E9"/>
    <w:rsid w:val="006A3CE7"/>
    <w:rsid w:val="00C2549F"/>
    <w:rsid w:val="00C563EF"/>
    <w:rsid w:val="00C6554A"/>
    <w:rsid w:val="00C73B00"/>
    <w:rsid w:val="00DB3D1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37541"/>
  <w15:chartTrackingRefBased/>
  <w15:docId w15:val="{C0DB2B1B-2CBD-43A5-ACE9-3C20EC46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C563EF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56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3EF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3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0406567\AppData\Local\Microsoft\Office\16.0\DTS\en-US%7b915BB982-A97C-4E1C-B502-BB05CF4B1A48%7d\%7b0FC983A9-A610-40B9-A78B-DB7ABABF74CD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EA055-4CFE-46B7-82A3-0F51E0E7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{0FC983A9-A610-40B9-A78B-DB7ABABF74CD}tf02835058_win32</Template>
  <TotalTime>24</TotalTime>
  <Pages>26</Pages>
  <Words>4270</Words>
  <Characters>24341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Dennis</dc:creator>
  <cp:keywords/>
  <dc:description/>
  <cp:lastModifiedBy>Hannah Dennis</cp:lastModifiedBy>
  <cp:revision>6</cp:revision>
  <dcterms:created xsi:type="dcterms:W3CDTF">2023-12-04T15:30:00Z</dcterms:created>
  <dcterms:modified xsi:type="dcterms:W3CDTF">2023-12-04T15:54:00Z</dcterms:modified>
</cp:coreProperties>
</file>